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781"/>
        <w:tblW w:w="5000" w:type="pct"/>
        <w:tblBorders>
          <w:top w:val="thinThickLargeGap" w:sz="24" w:space="0" w:color="auto"/>
          <w:left w:val="thinThickLargeGap" w:sz="24" w:space="0" w:color="auto"/>
          <w:bottom w:val="thinThickLargeGap" w:sz="24" w:space="0" w:color="auto"/>
          <w:right w:val="thinThickLargeGap" w:sz="24" w:space="0" w:color="auto"/>
          <w:insideH w:val="thinThickLargeGap" w:sz="24" w:space="0" w:color="auto"/>
          <w:insideV w:val="thinThickLargeGap" w:sz="24" w:space="0" w:color="auto"/>
        </w:tblBorders>
        <w:tblLook w:val="00A0" w:firstRow="1" w:lastRow="0" w:firstColumn="1" w:lastColumn="0" w:noHBand="0" w:noVBand="0"/>
      </w:tblPr>
      <w:tblGrid>
        <w:gridCol w:w="6927"/>
        <w:gridCol w:w="3779"/>
      </w:tblGrid>
      <w:tr w:rsidR="00553757" w14:paraId="1F7A7126" w14:textId="77777777" w:rsidTr="00553757">
        <w:trPr>
          <w:trHeight w:val="1313"/>
        </w:trPr>
        <w:tc>
          <w:tcPr>
            <w:tcW w:w="3235" w:type="pct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hideMark/>
          </w:tcPr>
          <w:p w14:paraId="4A6BB82B" w14:textId="77777777" w:rsidR="00553757" w:rsidRPr="00553757" w:rsidRDefault="00FE376C">
            <w:pPr>
              <w:shd w:val="clear" w:color="auto" w:fill="FFFFFF"/>
              <w:spacing w:line="240" w:lineRule="auto"/>
              <w:rPr>
                <w:rFonts w:cs="Calibri"/>
                <w:smallCaps/>
                <w:spacing w:val="28"/>
                <w:sz w:val="11"/>
                <w:szCs w:val="11"/>
              </w:rPr>
            </w:pPr>
            <w:r>
              <w:rPr>
                <w:noProof/>
              </w:rPr>
              <w:pict w14:anchorId="29802EE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1" o:spid="_x0000_s1039" type="#_x0000_t75" alt="logo_cabecalho_20140724[1]" style="position:absolute;margin-left:3.8pt;margin-top:9.6pt;width:127.5pt;height:46.65pt;z-index:1;visibility:visible">
                  <v:imagedata r:id="rId6" o:title="logo_cabecalho_20140724[1]"/>
                </v:shape>
              </w:pict>
            </w:r>
          </w:p>
          <w:p w14:paraId="218522A3" w14:textId="77777777" w:rsidR="00553757" w:rsidRPr="00553757" w:rsidRDefault="00FE376C" w:rsidP="00D02314">
            <w:pPr>
              <w:shd w:val="clear" w:color="auto" w:fill="FFFFFF"/>
              <w:spacing w:line="240" w:lineRule="auto"/>
              <w:jc w:val="center"/>
              <w:rPr>
                <w:rFonts w:cs="Calibri"/>
                <w:smallCaps/>
                <w:spacing w:val="28"/>
                <w:sz w:val="26"/>
                <w:szCs w:val="26"/>
              </w:rPr>
            </w:pPr>
            <w:r>
              <w:rPr>
                <w:rFonts w:cs="Calibri"/>
                <w:smallCaps/>
                <w:spacing w:val="28"/>
                <w:sz w:val="26"/>
                <w:szCs w:val="26"/>
              </w:rPr>
              <w:t xml:space="preserve">                      </w:t>
            </w:r>
            <w:r w:rsidR="00553757" w:rsidRPr="00553757">
              <w:rPr>
                <w:rFonts w:cs="Calibri"/>
                <w:smallCaps/>
                <w:spacing w:val="28"/>
                <w:sz w:val="26"/>
                <w:szCs w:val="26"/>
              </w:rPr>
              <w:t>FÍSICO-QUÍMICA</w:t>
            </w:r>
          </w:p>
          <w:p w14:paraId="0B8E98F7" w14:textId="77777777" w:rsidR="00553757" w:rsidRPr="00553757" w:rsidRDefault="00FE376C">
            <w:pPr>
              <w:shd w:val="clear" w:color="auto" w:fill="FFFFFF"/>
              <w:spacing w:line="240" w:lineRule="auto"/>
              <w:jc w:val="center"/>
              <w:rPr>
                <w:rFonts w:ascii="Comic Sans MS" w:hAnsi="Comic Sans MS" w:cs="Tahoma"/>
                <w:smallCaps/>
                <w:spacing w:val="28"/>
              </w:rPr>
            </w:pPr>
            <w:r>
              <w:rPr>
                <w:rFonts w:cs="Calibri"/>
                <w:smallCaps/>
                <w:spacing w:val="28"/>
                <w:sz w:val="26"/>
                <w:szCs w:val="26"/>
              </w:rPr>
              <w:t xml:space="preserve">                     </w:t>
            </w:r>
            <w:r w:rsidR="00553757" w:rsidRPr="00553757">
              <w:rPr>
                <w:rFonts w:cs="Calibri"/>
                <w:smallCaps/>
                <w:spacing w:val="28"/>
                <w:sz w:val="26"/>
                <w:szCs w:val="26"/>
              </w:rPr>
              <w:t>7</w:t>
            </w:r>
            <w:r w:rsidR="0034413C">
              <w:rPr>
                <w:rFonts w:cs="Calibri"/>
                <w:smallCaps/>
                <w:spacing w:val="28"/>
                <w:sz w:val="26"/>
                <w:szCs w:val="26"/>
              </w:rPr>
              <w:t>.</w:t>
            </w:r>
            <w:r w:rsidR="00553757" w:rsidRPr="00553757">
              <w:rPr>
                <w:rFonts w:cs="Calibri"/>
                <w:smallCaps/>
                <w:spacing w:val="28"/>
                <w:sz w:val="26"/>
                <w:szCs w:val="26"/>
              </w:rPr>
              <w:t>º ANO</w:t>
            </w:r>
          </w:p>
        </w:tc>
        <w:tc>
          <w:tcPr>
            <w:tcW w:w="1765" w:type="pct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  <w:shd w:val="clear" w:color="auto" w:fill="C2D69B"/>
            <w:hideMark/>
          </w:tcPr>
          <w:p w14:paraId="788EF5B9" w14:textId="77777777" w:rsidR="00553757" w:rsidRPr="00191AD4" w:rsidRDefault="00553757">
            <w:pPr>
              <w:pStyle w:val="Cabealho"/>
              <w:jc w:val="center"/>
              <w:rPr>
                <w:rFonts w:cs="Aharoni"/>
                <w:b/>
                <w:sz w:val="40"/>
                <w:szCs w:val="40"/>
                <w:lang w:val="pt-PT" w:eastAsia="en-US" w:bidi="he-IL"/>
              </w:rPr>
            </w:pPr>
            <w:r w:rsidRPr="00191AD4">
              <w:rPr>
                <w:rFonts w:cs="Aharoni"/>
                <w:b/>
                <w:sz w:val="40"/>
                <w:szCs w:val="40"/>
                <w:lang w:val="pt-PT" w:eastAsia="en-US" w:bidi="he-IL"/>
              </w:rPr>
              <w:t>Ficha 1</w:t>
            </w:r>
          </w:p>
          <w:p w14:paraId="1F75AAAD" w14:textId="77777777" w:rsidR="00553757" w:rsidRPr="00191AD4" w:rsidRDefault="00553757">
            <w:pPr>
              <w:pStyle w:val="Cabealho"/>
              <w:jc w:val="center"/>
              <w:rPr>
                <w:rFonts w:cs="Aharoni"/>
                <w:b/>
                <w:sz w:val="22"/>
                <w:szCs w:val="22"/>
                <w:shd w:val="clear" w:color="auto" w:fill="BFBFBF"/>
                <w:lang w:val="pt-PT" w:eastAsia="en-US" w:bidi="he-IL"/>
              </w:rPr>
            </w:pPr>
            <w:r w:rsidRPr="00191AD4">
              <w:rPr>
                <w:rFonts w:cs="Aharoni"/>
                <w:b/>
                <w:sz w:val="22"/>
                <w:szCs w:val="22"/>
                <w:lang w:val="pt-PT" w:eastAsia="en-US" w:bidi="he-IL"/>
              </w:rPr>
              <w:t>Ficha de trabalho sobre</w:t>
            </w:r>
          </w:p>
          <w:p w14:paraId="00217B0E" w14:textId="01DDF4F0" w:rsidR="00553757" w:rsidRPr="00553757" w:rsidRDefault="00993BDE">
            <w:pPr>
              <w:spacing w:line="240" w:lineRule="auto"/>
              <w:jc w:val="center"/>
              <w:rPr>
                <w:rFonts w:ascii="Comic Sans MS" w:hAnsi="Comic Sans MS" w:cs="Tahoma"/>
                <w:smallCaps/>
                <w:spacing w:val="28"/>
              </w:rPr>
            </w:pPr>
            <w:r>
              <w:rPr>
                <w:rFonts w:cs="Tahoma"/>
                <w:smallCaps/>
                <w:spacing w:val="28"/>
                <w:sz w:val="20"/>
                <w:szCs w:val="20"/>
              </w:rPr>
              <w:t xml:space="preserve">A </w:t>
            </w:r>
            <w:r w:rsidR="00553757" w:rsidRPr="00553757">
              <w:rPr>
                <w:rFonts w:cs="Tahoma"/>
                <w:smallCaps/>
                <w:spacing w:val="28"/>
                <w:sz w:val="20"/>
                <w:szCs w:val="20"/>
              </w:rPr>
              <w:t>relação entre o peso e a massa dos corpos</w:t>
            </w:r>
          </w:p>
        </w:tc>
      </w:tr>
      <w:tr w:rsidR="00553757" w14:paraId="708499F9" w14:textId="77777777" w:rsidTr="00553757">
        <w:trPr>
          <w:trHeight w:val="761"/>
        </w:trPr>
        <w:tc>
          <w:tcPr>
            <w:tcW w:w="5000" w:type="pct"/>
            <w:gridSpan w:val="2"/>
            <w:tcBorders>
              <w:top w:val="thinThickLargeGap" w:sz="24" w:space="0" w:color="auto"/>
              <w:left w:val="thinThickLargeGap" w:sz="24" w:space="0" w:color="auto"/>
              <w:bottom w:val="thinThickLargeGap" w:sz="24" w:space="0" w:color="auto"/>
              <w:right w:val="thinThickLargeGap" w:sz="24" w:space="0" w:color="auto"/>
            </w:tcBorders>
          </w:tcPr>
          <w:p w14:paraId="375386F7" w14:textId="77777777" w:rsidR="00553757" w:rsidRPr="00F23E30" w:rsidRDefault="00553757" w:rsidP="00D02314">
            <w:pPr>
              <w:spacing w:line="240" w:lineRule="auto"/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</w:pPr>
          </w:p>
          <w:p w14:paraId="1A6D7086" w14:textId="77777777" w:rsidR="00553757" w:rsidRPr="00F23E30" w:rsidRDefault="00553757">
            <w:pPr>
              <w:spacing w:line="240" w:lineRule="auto"/>
              <w:jc w:val="both"/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</w:pP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 xml:space="preserve">Nome: </w:t>
            </w:r>
            <w:r w:rsid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ab/>
              <w:t>_______________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>_______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 xml:space="preserve"> </w:t>
            </w:r>
            <w:proofErr w:type="gramStart"/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>N</w:t>
            </w:r>
            <w:r w:rsidR="00721423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>.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>º:</w:t>
            </w:r>
            <w:r w:rsid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>_</w:t>
            </w:r>
            <w:proofErr w:type="gramEnd"/>
            <w:r w:rsid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>_</w:t>
            </w:r>
            <w:r w:rsid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 xml:space="preserve"> Turma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>_</w:t>
            </w:r>
            <w:r w:rsid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>__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 xml:space="preserve"> </w:t>
            </w:r>
            <w:r w:rsidR="002C44DE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 xml:space="preserve"> 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 xml:space="preserve"> Data: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 xml:space="preserve"> __/__/__   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>Classificação: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ab/>
              <w:t>_____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ab/>
              <w:t>__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ab/>
            </w:r>
            <w:r w:rsidR="00F23E30"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>____</w:t>
            </w:r>
          </w:p>
          <w:p w14:paraId="73828065" w14:textId="77777777" w:rsidR="00F23E30" w:rsidRPr="00F23E30" w:rsidRDefault="00F23E30" w:rsidP="00F23E30">
            <w:pPr>
              <w:spacing w:line="240" w:lineRule="auto"/>
              <w:jc w:val="both"/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</w:pP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 xml:space="preserve">Encarregado de Educação: </w:t>
            </w:r>
            <w:r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>_______________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>_______</w:t>
            </w:r>
            <w:r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 xml:space="preserve">     </w:t>
            </w:r>
            <w:r w:rsidRPr="00F23E30">
              <w:rPr>
                <w:rFonts w:ascii="Arial Narrow" w:hAnsi="Arial Narrow" w:cs="Calibri"/>
                <w:smallCaps/>
                <w:spacing w:val="28"/>
                <w:sz w:val="20"/>
                <w:szCs w:val="20"/>
              </w:rPr>
              <w:t xml:space="preserve">               A Professora:</w:t>
            </w:r>
            <w:r>
              <w:rPr>
                <w:rFonts w:ascii="Arial Narrow" w:hAnsi="Arial Narrow" w:cs="Calibri"/>
                <w:smallCaps/>
                <w:spacing w:val="28"/>
                <w:sz w:val="20"/>
                <w:szCs w:val="20"/>
                <w:u w:val="single"/>
              </w:rPr>
              <w:t xml:space="preserve"> ______________</w:t>
            </w:r>
          </w:p>
        </w:tc>
      </w:tr>
    </w:tbl>
    <w:p w14:paraId="2A13EC41" w14:textId="77777777" w:rsidR="00553757" w:rsidRDefault="00553757" w:rsidP="00553757">
      <w:pPr>
        <w:pStyle w:val="PargrafodaLista"/>
        <w:autoSpaceDE w:val="0"/>
        <w:autoSpaceDN w:val="0"/>
        <w:adjustRightInd w:val="0"/>
        <w:spacing w:after="0" w:line="240" w:lineRule="auto"/>
        <w:ind w:left="284"/>
        <w:jc w:val="center"/>
        <w:rPr>
          <w:b/>
          <w:sz w:val="24"/>
          <w:szCs w:val="24"/>
          <w:highlight w:val="lightGray"/>
          <w:u w:val="single"/>
          <w:lang w:val="pt-BR"/>
        </w:rPr>
      </w:pPr>
    </w:p>
    <w:p w14:paraId="595B4AC2" w14:textId="77777777" w:rsidR="00553757" w:rsidRPr="00333086" w:rsidRDefault="00553757" w:rsidP="002F69ED">
      <w:pPr>
        <w:pStyle w:val="PargrafodaLista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Arial Narrow" w:hAnsi="Arial Narrow"/>
          <w:b/>
          <w:sz w:val="24"/>
          <w:szCs w:val="24"/>
          <w:u w:val="single"/>
          <w:lang w:val="pt-BR"/>
        </w:rPr>
      </w:pPr>
      <w:r w:rsidRPr="00333086">
        <w:rPr>
          <w:rFonts w:ascii="Arial Narrow" w:hAnsi="Arial Narrow"/>
          <w:b/>
          <w:sz w:val="24"/>
          <w:szCs w:val="24"/>
          <w:highlight w:val="lightGray"/>
          <w:u w:val="single"/>
          <w:lang w:val="pt-BR"/>
        </w:rPr>
        <w:t>RELAÇÃO ENTRE O PESO E A MASSA DOS CORPOS</w:t>
      </w:r>
    </w:p>
    <w:p w14:paraId="1E4FE9D1" w14:textId="77777777" w:rsidR="00553757" w:rsidRPr="00333086" w:rsidRDefault="00553757" w:rsidP="00484FB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>Nas conversas do dia</w:t>
      </w:r>
      <w:r w:rsidR="00713841">
        <w:rPr>
          <w:rFonts w:ascii="Arial Narrow" w:eastAsia="Times New Roman" w:hAnsi="Arial Narrow"/>
          <w:lang w:eastAsia="pt-PT"/>
        </w:rPr>
        <w:t xml:space="preserve"> </w:t>
      </w:r>
      <w:r w:rsidRPr="00333086">
        <w:rPr>
          <w:rFonts w:ascii="Arial Narrow" w:eastAsia="Times New Roman" w:hAnsi="Arial Narrow"/>
          <w:lang w:eastAsia="pt-PT"/>
        </w:rPr>
        <w:t>a</w:t>
      </w:r>
      <w:r w:rsidR="00713841">
        <w:rPr>
          <w:rFonts w:ascii="Arial Narrow" w:eastAsia="Times New Roman" w:hAnsi="Arial Narrow"/>
          <w:lang w:eastAsia="pt-PT"/>
        </w:rPr>
        <w:t xml:space="preserve"> </w:t>
      </w:r>
      <w:r w:rsidRPr="00333086">
        <w:rPr>
          <w:rFonts w:ascii="Arial Narrow" w:eastAsia="Times New Roman" w:hAnsi="Arial Narrow"/>
          <w:lang w:eastAsia="pt-PT"/>
        </w:rPr>
        <w:t xml:space="preserve">dia, é habitual misturarmos estes dois conceitos e utilizá-los de forma errada. Peso e </w:t>
      </w:r>
      <w:r w:rsidR="00713841">
        <w:rPr>
          <w:rFonts w:ascii="Arial Narrow" w:eastAsia="Times New Roman" w:hAnsi="Arial Narrow"/>
          <w:lang w:eastAsia="pt-PT"/>
        </w:rPr>
        <w:t>m</w:t>
      </w:r>
      <w:r w:rsidRPr="00333086">
        <w:rPr>
          <w:rFonts w:ascii="Arial Narrow" w:eastAsia="Times New Roman" w:hAnsi="Arial Narrow"/>
          <w:lang w:eastAsia="pt-PT"/>
        </w:rPr>
        <w:t>assa são conceitos diferentes, que devemos saber distinguir.</w:t>
      </w:r>
    </w:p>
    <w:p w14:paraId="7AC9BBA2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sz w:val="12"/>
          <w:lang w:eastAsia="pt-PT"/>
        </w:rPr>
      </w:pPr>
    </w:p>
    <w:p w14:paraId="28302559" w14:textId="77777777" w:rsidR="00553757" w:rsidRPr="00F4039C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i/>
          <w:lang w:eastAsia="pt-PT"/>
        </w:rPr>
      </w:pPr>
      <w:r w:rsidRPr="00333086">
        <w:rPr>
          <w:rFonts w:ascii="Arial Narrow" w:eastAsia="Times New Roman" w:hAnsi="Arial Narrow"/>
          <w:b/>
          <w:lang w:eastAsia="pt-PT"/>
        </w:rPr>
        <w:t xml:space="preserve">1 - </w:t>
      </w:r>
      <w:r w:rsidRPr="00A97C6A">
        <w:rPr>
          <w:rFonts w:ascii="Arial Narrow" w:eastAsia="Times New Roman" w:hAnsi="Arial Narrow"/>
          <w:b/>
          <w:u w:val="single"/>
          <w:lang w:eastAsia="pt-PT"/>
        </w:rPr>
        <w:t>Massa de um corpo</w:t>
      </w:r>
      <w:r w:rsidRPr="001362A3">
        <w:rPr>
          <w:rFonts w:ascii="Arial Narrow" w:eastAsia="Times New Roman" w:hAnsi="Arial Narrow"/>
          <w:lang w:eastAsia="pt-PT"/>
        </w:rPr>
        <w:t>:</w:t>
      </w:r>
      <w:r w:rsidR="00F4039C" w:rsidRPr="001362A3">
        <w:rPr>
          <w:rFonts w:ascii="Arial Narrow" w:eastAsia="Times New Roman" w:hAnsi="Arial Narrow"/>
          <w:lang w:eastAsia="pt-PT"/>
        </w:rPr>
        <w:t xml:space="preserve"> </w:t>
      </w:r>
    </w:p>
    <w:p w14:paraId="5A158599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 xml:space="preserve">- A </w:t>
      </w:r>
      <w:r w:rsidR="00713841">
        <w:rPr>
          <w:rFonts w:ascii="Arial Narrow" w:eastAsia="Times New Roman" w:hAnsi="Arial Narrow"/>
          <w:lang w:eastAsia="pt-PT"/>
        </w:rPr>
        <w:t>m</w:t>
      </w:r>
      <w:r w:rsidRPr="00333086">
        <w:rPr>
          <w:rFonts w:ascii="Arial Narrow" w:eastAsia="Times New Roman" w:hAnsi="Arial Narrow"/>
          <w:lang w:eastAsia="pt-PT"/>
        </w:rPr>
        <w:t>assa é uma cara</w:t>
      </w:r>
      <w:r w:rsidR="005733DC" w:rsidRPr="00333086">
        <w:rPr>
          <w:rFonts w:ascii="Arial Narrow" w:eastAsia="Times New Roman" w:hAnsi="Arial Narrow"/>
          <w:lang w:eastAsia="pt-PT"/>
        </w:rPr>
        <w:t>c</w:t>
      </w:r>
      <w:r w:rsidRPr="00333086">
        <w:rPr>
          <w:rFonts w:ascii="Arial Narrow" w:eastAsia="Times New Roman" w:hAnsi="Arial Narrow"/>
          <w:lang w:eastAsia="pt-PT"/>
        </w:rPr>
        <w:t>terística do corpo e depende da quantidade de ___________ que constitui esse corpo;</w:t>
      </w:r>
    </w:p>
    <w:p w14:paraId="06B31641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>- Um determinado corpo apresenta sempre a _____________ massa em qualquer local do planeta e em qualquer planeta, pois a quantidade de _____________ é a mesma;</w:t>
      </w:r>
    </w:p>
    <w:p w14:paraId="1F695CA9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>- A Massa é uma grandeza ___________, isto é, fica definida apenas com um ___________ e respetiva __________;</w:t>
      </w:r>
    </w:p>
    <w:p w14:paraId="281476D8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>- Para determinar a massa de um corpo utiliza-se uma ___________;</w:t>
      </w:r>
    </w:p>
    <w:p w14:paraId="341FFFD5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 xml:space="preserve">- A unidade do Sistema Internacional (SI) para a </w:t>
      </w:r>
      <w:r w:rsidR="00713841">
        <w:rPr>
          <w:rFonts w:ascii="Arial Narrow" w:eastAsia="Times New Roman" w:hAnsi="Arial Narrow"/>
          <w:lang w:eastAsia="pt-PT"/>
        </w:rPr>
        <w:t>m</w:t>
      </w:r>
      <w:r w:rsidRPr="00333086">
        <w:rPr>
          <w:rFonts w:ascii="Arial Narrow" w:eastAsia="Times New Roman" w:hAnsi="Arial Narrow"/>
          <w:lang w:eastAsia="pt-PT"/>
        </w:rPr>
        <w:t>assa é o __________</w:t>
      </w:r>
      <w:r w:rsidR="0034413C">
        <w:rPr>
          <w:rFonts w:ascii="Arial Narrow" w:eastAsia="Times New Roman" w:hAnsi="Arial Narrow"/>
          <w:lang w:eastAsia="pt-PT"/>
        </w:rPr>
        <w:t>_____</w:t>
      </w:r>
      <w:proofErr w:type="gramStart"/>
      <w:r w:rsidRPr="00333086">
        <w:rPr>
          <w:rFonts w:ascii="Arial Narrow" w:eastAsia="Times New Roman" w:hAnsi="Arial Narrow"/>
          <w:lang w:eastAsia="pt-PT"/>
        </w:rPr>
        <w:t>_(</w:t>
      </w:r>
      <w:proofErr w:type="gramEnd"/>
      <w:r w:rsidRPr="00333086">
        <w:rPr>
          <w:rFonts w:ascii="Arial Narrow" w:eastAsia="Times New Roman" w:hAnsi="Arial Narrow"/>
          <w:lang w:eastAsia="pt-PT"/>
        </w:rPr>
        <w:t>__).</w:t>
      </w:r>
    </w:p>
    <w:p w14:paraId="4AA64D2B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</w:p>
    <w:p w14:paraId="68EB4CB3" w14:textId="77777777" w:rsidR="001362A3" w:rsidRPr="001362A3" w:rsidRDefault="00553757" w:rsidP="00F4039C">
      <w:pPr>
        <w:spacing w:after="0" w:line="360" w:lineRule="auto"/>
        <w:jc w:val="both"/>
        <w:rPr>
          <w:rFonts w:ascii="Arial Narrow" w:eastAsia="Times New Roman" w:hAnsi="Arial Narrow"/>
          <w:b/>
          <w:u w:val="single"/>
          <w:lang w:eastAsia="pt-PT"/>
        </w:rPr>
      </w:pPr>
      <w:r w:rsidRPr="00333086">
        <w:rPr>
          <w:rFonts w:ascii="Arial Narrow" w:eastAsia="Times New Roman" w:hAnsi="Arial Narrow"/>
          <w:b/>
          <w:lang w:eastAsia="pt-PT"/>
        </w:rPr>
        <w:t xml:space="preserve">2 - </w:t>
      </w:r>
      <w:r w:rsidRPr="00A97C6A">
        <w:rPr>
          <w:rFonts w:ascii="Arial Narrow" w:eastAsia="Times New Roman" w:hAnsi="Arial Narrow"/>
          <w:b/>
          <w:u w:val="single"/>
          <w:lang w:eastAsia="pt-PT"/>
        </w:rPr>
        <w:t>Peso de um corpo</w:t>
      </w:r>
    </w:p>
    <w:p w14:paraId="25EA6651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 xml:space="preserve">- O </w:t>
      </w:r>
      <w:r w:rsidR="00D91B74">
        <w:rPr>
          <w:rFonts w:ascii="Arial Narrow" w:eastAsia="Times New Roman" w:hAnsi="Arial Narrow"/>
          <w:lang w:eastAsia="pt-PT"/>
        </w:rPr>
        <w:t>p</w:t>
      </w:r>
      <w:r w:rsidRPr="00333086">
        <w:rPr>
          <w:rFonts w:ascii="Arial Narrow" w:eastAsia="Times New Roman" w:hAnsi="Arial Narrow"/>
          <w:lang w:eastAsia="pt-PT"/>
        </w:rPr>
        <w:t xml:space="preserve">eso de um corpo varia consoante o ___________ onde o corpo se encontra (por exemplo, o </w:t>
      </w:r>
      <w:r w:rsidR="00D91B74">
        <w:rPr>
          <w:rFonts w:ascii="Arial Narrow" w:eastAsia="Times New Roman" w:hAnsi="Arial Narrow"/>
          <w:lang w:eastAsia="pt-PT"/>
        </w:rPr>
        <w:t>p</w:t>
      </w:r>
      <w:r w:rsidRPr="00333086">
        <w:rPr>
          <w:rFonts w:ascii="Arial Narrow" w:eastAsia="Times New Roman" w:hAnsi="Arial Narrow"/>
          <w:lang w:eastAsia="pt-PT"/>
        </w:rPr>
        <w:t xml:space="preserve">eso do corpo na Terra é _________ </w:t>
      </w:r>
      <w:r w:rsidR="0034413C">
        <w:rPr>
          <w:rFonts w:ascii="Arial Narrow" w:eastAsia="Times New Roman" w:hAnsi="Arial Narrow"/>
          <w:lang w:eastAsia="pt-PT"/>
        </w:rPr>
        <w:t>d</w:t>
      </w:r>
      <w:r w:rsidRPr="00333086">
        <w:rPr>
          <w:rFonts w:ascii="Arial Narrow" w:eastAsia="Times New Roman" w:hAnsi="Arial Narrow"/>
          <w:lang w:eastAsia="pt-PT"/>
        </w:rPr>
        <w:t xml:space="preserve">o </w:t>
      </w:r>
      <w:r w:rsidR="00D91B74">
        <w:rPr>
          <w:rFonts w:ascii="Arial Narrow" w:eastAsia="Times New Roman" w:hAnsi="Arial Narrow"/>
          <w:lang w:eastAsia="pt-PT"/>
        </w:rPr>
        <w:t>p</w:t>
      </w:r>
      <w:r w:rsidRPr="00333086">
        <w:rPr>
          <w:rFonts w:ascii="Arial Narrow" w:eastAsia="Times New Roman" w:hAnsi="Arial Narrow"/>
          <w:lang w:eastAsia="pt-PT"/>
        </w:rPr>
        <w:t>eso do mesmo corpo na Lua);</w:t>
      </w:r>
    </w:p>
    <w:p w14:paraId="2C63EB7F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 xml:space="preserve">O Peso de um corpo varia consoante o local do planeta onde o corpo se encontra </w:t>
      </w:r>
      <w:r w:rsidR="005733DC" w:rsidRPr="00333086">
        <w:rPr>
          <w:rFonts w:ascii="Arial Narrow" w:eastAsia="Times New Roman" w:hAnsi="Arial Narrow"/>
          <w:lang w:eastAsia="pt-PT"/>
        </w:rPr>
        <w:t xml:space="preserve">(quanto mais próximos do centro </w:t>
      </w:r>
      <w:r w:rsidRPr="00333086">
        <w:rPr>
          <w:rFonts w:ascii="Arial Narrow" w:eastAsia="Times New Roman" w:hAnsi="Arial Narrow"/>
          <w:lang w:eastAsia="pt-PT"/>
        </w:rPr>
        <w:t xml:space="preserve">do planeta, maior </w:t>
      </w:r>
      <w:r w:rsidR="00D91B74">
        <w:rPr>
          <w:rFonts w:ascii="Arial Narrow" w:eastAsia="Times New Roman" w:hAnsi="Arial Narrow"/>
          <w:lang w:eastAsia="pt-PT"/>
        </w:rPr>
        <w:t xml:space="preserve">é </w:t>
      </w:r>
      <w:r w:rsidRPr="00333086">
        <w:rPr>
          <w:rFonts w:ascii="Arial Narrow" w:eastAsia="Times New Roman" w:hAnsi="Arial Narrow"/>
          <w:lang w:eastAsia="pt-PT"/>
        </w:rPr>
        <w:t xml:space="preserve">o nosso </w:t>
      </w:r>
      <w:r w:rsidR="00D91B74">
        <w:rPr>
          <w:rFonts w:ascii="Arial Narrow" w:eastAsia="Times New Roman" w:hAnsi="Arial Narrow"/>
          <w:lang w:eastAsia="pt-PT"/>
        </w:rPr>
        <w:t>p</w:t>
      </w:r>
      <w:r w:rsidRPr="00333086">
        <w:rPr>
          <w:rFonts w:ascii="Arial Narrow" w:eastAsia="Times New Roman" w:hAnsi="Arial Narrow"/>
          <w:lang w:eastAsia="pt-PT"/>
        </w:rPr>
        <w:t>eso);</w:t>
      </w:r>
    </w:p>
    <w:p w14:paraId="104E3836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 xml:space="preserve">- O </w:t>
      </w:r>
      <w:r w:rsidR="00D91B74">
        <w:rPr>
          <w:rFonts w:ascii="Arial Narrow" w:eastAsia="Times New Roman" w:hAnsi="Arial Narrow"/>
          <w:lang w:eastAsia="pt-PT"/>
        </w:rPr>
        <w:t>p</w:t>
      </w:r>
      <w:r w:rsidRPr="00333086">
        <w:rPr>
          <w:rFonts w:ascii="Arial Narrow" w:eastAsia="Times New Roman" w:hAnsi="Arial Narrow"/>
          <w:lang w:eastAsia="pt-PT"/>
        </w:rPr>
        <w:t>eso é uma grandeza _____________, isto é, fica definido a partir de um __________;</w:t>
      </w:r>
    </w:p>
    <w:p w14:paraId="23CF37A0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 xml:space="preserve">- Para determinar o </w:t>
      </w:r>
      <w:r w:rsidR="00D91B74">
        <w:rPr>
          <w:rFonts w:ascii="Arial Narrow" w:eastAsia="Times New Roman" w:hAnsi="Arial Narrow"/>
          <w:lang w:eastAsia="pt-PT"/>
        </w:rPr>
        <w:t>p</w:t>
      </w:r>
      <w:r w:rsidRPr="00333086">
        <w:rPr>
          <w:rFonts w:ascii="Arial Narrow" w:eastAsia="Times New Roman" w:hAnsi="Arial Narrow"/>
          <w:lang w:eastAsia="pt-PT"/>
        </w:rPr>
        <w:t>eso de um corpo utiliza-se um _______________;</w:t>
      </w:r>
    </w:p>
    <w:p w14:paraId="5F95BDF4" w14:textId="77777777" w:rsidR="00553757" w:rsidRPr="00333086" w:rsidRDefault="00553757" w:rsidP="002F69ED">
      <w:pPr>
        <w:spacing w:after="0" w:line="360" w:lineRule="auto"/>
        <w:jc w:val="both"/>
        <w:rPr>
          <w:rFonts w:ascii="Arial Narrow" w:eastAsia="Times New Roman" w:hAnsi="Arial Narrow"/>
          <w:lang w:eastAsia="pt-PT"/>
        </w:rPr>
      </w:pPr>
      <w:r w:rsidRPr="00333086">
        <w:rPr>
          <w:rFonts w:ascii="Arial Narrow" w:eastAsia="Times New Roman" w:hAnsi="Arial Narrow"/>
          <w:lang w:eastAsia="pt-PT"/>
        </w:rPr>
        <w:t xml:space="preserve">- A unidade do Sistema Internacional (SI) para o </w:t>
      </w:r>
      <w:r w:rsidR="00D91B74">
        <w:rPr>
          <w:rFonts w:ascii="Arial Narrow" w:eastAsia="Times New Roman" w:hAnsi="Arial Narrow"/>
          <w:lang w:eastAsia="pt-PT"/>
        </w:rPr>
        <w:t>p</w:t>
      </w:r>
      <w:r w:rsidRPr="00333086">
        <w:rPr>
          <w:rFonts w:ascii="Arial Narrow" w:eastAsia="Times New Roman" w:hAnsi="Arial Narrow"/>
          <w:lang w:eastAsia="pt-PT"/>
        </w:rPr>
        <w:t>eso, tal como para as restantes forças, é o ________ (__).</w:t>
      </w:r>
    </w:p>
    <w:p w14:paraId="0EA528C3" w14:textId="77777777" w:rsidR="00553757" w:rsidRPr="00333086" w:rsidRDefault="00553757" w:rsidP="002F69ED">
      <w:pPr>
        <w:spacing w:after="0"/>
        <w:jc w:val="both"/>
        <w:rPr>
          <w:rFonts w:ascii="Arial Narrow" w:eastAsia="Times New Roman" w:hAnsi="Arial Narrow"/>
          <w:lang w:eastAsia="pt-PT"/>
        </w:rPr>
      </w:pPr>
    </w:p>
    <w:p w14:paraId="711982A0" w14:textId="77777777" w:rsidR="00553757" w:rsidRPr="00333086" w:rsidRDefault="00553757" w:rsidP="002F69ED">
      <w:pPr>
        <w:spacing w:after="0" w:line="360" w:lineRule="auto"/>
        <w:jc w:val="both"/>
        <w:outlineLvl w:val="1"/>
        <w:rPr>
          <w:rFonts w:ascii="Arial Narrow" w:eastAsia="Times New Roman" w:hAnsi="Arial Narrow"/>
          <w:b/>
          <w:bCs/>
          <w:lang w:eastAsia="pt-PT"/>
        </w:rPr>
      </w:pPr>
      <w:r w:rsidRPr="00333086">
        <w:rPr>
          <w:rFonts w:ascii="Arial Narrow" w:eastAsia="Times New Roman" w:hAnsi="Arial Narrow"/>
          <w:b/>
          <w:bCs/>
          <w:lang w:eastAsia="pt-PT"/>
        </w:rPr>
        <w:t xml:space="preserve">3 - </w:t>
      </w:r>
      <w:r w:rsidRPr="00A97C6A">
        <w:rPr>
          <w:rFonts w:ascii="Arial Narrow" w:eastAsia="Times New Roman" w:hAnsi="Arial Narrow"/>
          <w:b/>
          <w:bCs/>
          <w:u w:val="single"/>
          <w:lang w:eastAsia="pt-PT"/>
        </w:rPr>
        <w:t xml:space="preserve">Determinar o </w:t>
      </w:r>
      <w:r w:rsidR="00D91B74">
        <w:rPr>
          <w:rFonts w:ascii="Arial Narrow" w:eastAsia="Times New Roman" w:hAnsi="Arial Narrow"/>
          <w:b/>
          <w:bCs/>
          <w:u w:val="single"/>
          <w:lang w:eastAsia="pt-PT"/>
        </w:rPr>
        <w:t>p</w:t>
      </w:r>
      <w:r w:rsidRPr="00A97C6A">
        <w:rPr>
          <w:rFonts w:ascii="Arial Narrow" w:eastAsia="Times New Roman" w:hAnsi="Arial Narrow"/>
          <w:b/>
          <w:bCs/>
          <w:u w:val="single"/>
          <w:lang w:eastAsia="pt-PT"/>
        </w:rPr>
        <w:t xml:space="preserve">eso ou </w:t>
      </w:r>
      <w:r w:rsidR="00D91B74">
        <w:rPr>
          <w:rFonts w:ascii="Arial Narrow" w:eastAsia="Times New Roman" w:hAnsi="Arial Narrow"/>
          <w:b/>
          <w:bCs/>
          <w:u w:val="single"/>
          <w:lang w:eastAsia="pt-PT"/>
        </w:rPr>
        <w:t>f</w:t>
      </w:r>
      <w:r w:rsidRPr="00A97C6A">
        <w:rPr>
          <w:rFonts w:ascii="Arial Narrow" w:eastAsia="Times New Roman" w:hAnsi="Arial Narrow"/>
          <w:b/>
          <w:bCs/>
          <w:u w:val="single"/>
          <w:lang w:eastAsia="pt-PT"/>
        </w:rPr>
        <w:t xml:space="preserve">orça </w:t>
      </w:r>
      <w:r w:rsidR="00D91B74">
        <w:rPr>
          <w:rFonts w:ascii="Arial Narrow" w:eastAsia="Times New Roman" w:hAnsi="Arial Narrow"/>
          <w:b/>
          <w:bCs/>
          <w:u w:val="single"/>
          <w:lang w:eastAsia="pt-PT"/>
        </w:rPr>
        <w:t>g</w:t>
      </w:r>
      <w:r w:rsidRPr="00A97C6A">
        <w:rPr>
          <w:rFonts w:ascii="Arial Narrow" w:eastAsia="Times New Roman" w:hAnsi="Arial Narrow"/>
          <w:b/>
          <w:bCs/>
          <w:u w:val="single"/>
          <w:lang w:eastAsia="pt-PT"/>
        </w:rPr>
        <w:t>ravítica exercida num corpo</w:t>
      </w:r>
    </w:p>
    <w:p w14:paraId="7AB52065" w14:textId="77777777" w:rsid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 xml:space="preserve">Para determinar o </w:t>
      </w:r>
      <w:r w:rsidR="00D91B74">
        <w:rPr>
          <w:rFonts w:ascii="Arial Narrow" w:hAnsi="Arial Narrow"/>
        </w:rPr>
        <w:t>p</w:t>
      </w:r>
      <w:r w:rsidRPr="00333086">
        <w:rPr>
          <w:rFonts w:ascii="Arial Narrow" w:hAnsi="Arial Narrow"/>
        </w:rPr>
        <w:t>eso de um corpo, basta suspender o corpo num dinamómetro. Este in</w:t>
      </w:r>
      <w:r w:rsidR="0034413C">
        <w:rPr>
          <w:rFonts w:ascii="Arial Narrow" w:hAnsi="Arial Narrow"/>
        </w:rPr>
        <w:t xml:space="preserve">dica imediatamente qual a </w:t>
      </w:r>
      <w:r w:rsidR="00D91B74">
        <w:rPr>
          <w:rFonts w:ascii="Arial Narrow" w:hAnsi="Arial Narrow"/>
        </w:rPr>
        <w:t>f</w:t>
      </w:r>
      <w:r w:rsidR="0034413C">
        <w:rPr>
          <w:rFonts w:ascii="Arial Narrow" w:hAnsi="Arial Narrow"/>
        </w:rPr>
        <w:t xml:space="preserve">orça </w:t>
      </w:r>
      <w:r w:rsidRPr="00333086">
        <w:rPr>
          <w:rFonts w:ascii="Arial Narrow" w:hAnsi="Arial Narrow"/>
        </w:rPr>
        <w:t xml:space="preserve">com que </w:t>
      </w:r>
      <w:r w:rsidR="0034413C">
        <w:rPr>
          <w:rFonts w:ascii="Arial Narrow" w:hAnsi="Arial Narrow"/>
        </w:rPr>
        <w:t>o corpo é atraído para a Terra</w:t>
      </w:r>
      <w:r w:rsidR="002F69ED">
        <w:rPr>
          <w:rFonts w:ascii="Arial Narrow" w:hAnsi="Arial Narrow"/>
        </w:rPr>
        <w:t>.</w:t>
      </w:r>
    </w:p>
    <w:p w14:paraId="11A8AEAB" w14:textId="77777777" w:rsidR="002F69ED" w:rsidRPr="002F69ED" w:rsidRDefault="002F69ED" w:rsidP="002F69ED">
      <w:pPr>
        <w:spacing w:after="0" w:line="240" w:lineRule="auto"/>
        <w:jc w:val="both"/>
        <w:rPr>
          <w:rFonts w:ascii="Arial Narrow" w:hAnsi="Arial Narrow"/>
        </w:rPr>
      </w:pPr>
    </w:p>
    <w:p w14:paraId="0F417FDC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3.1.</w:t>
      </w:r>
      <w:r w:rsidRPr="00333086">
        <w:rPr>
          <w:rFonts w:ascii="Arial Narrow" w:hAnsi="Arial Narrow"/>
        </w:rPr>
        <w:t xml:space="preserve"> </w:t>
      </w:r>
      <w:r w:rsidR="00C83574" w:rsidRPr="00333086">
        <w:rPr>
          <w:rFonts w:ascii="Arial Narrow" w:hAnsi="Arial Narrow"/>
        </w:rPr>
        <w:t>Após a realização da atividade</w:t>
      </w:r>
      <w:r w:rsidRPr="00333086">
        <w:rPr>
          <w:rFonts w:ascii="Arial Narrow" w:hAnsi="Arial Narrow"/>
        </w:rPr>
        <w:t xml:space="preserve"> experimental</w:t>
      </w:r>
      <w:r w:rsidR="00E7223B">
        <w:rPr>
          <w:rFonts w:ascii="Arial Narrow" w:hAnsi="Arial Narrow"/>
        </w:rPr>
        <w:t xml:space="preserve"> </w:t>
      </w:r>
      <w:r w:rsidR="00E7223B" w:rsidRPr="00E7223B">
        <w:rPr>
          <w:rFonts w:ascii="Arial Narrow" w:hAnsi="Arial Narrow"/>
          <w:i/>
        </w:rPr>
        <w:t>“Existe alguma relação entre a massa e o peso?”</w:t>
      </w:r>
      <w:r w:rsidRPr="00333086">
        <w:rPr>
          <w:rFonts w:ascii="Arial Narrow" w:hAnsi="Arial Narrow"/>
        </w:rPr>
        <w:t xml:space="preserve"> </w:t>
      </w:r>
      <w:r w:rsidR="00EA2308">
        <w:rPr>
          <w:rFonts w:ascii="Arial Narrow" w:hAnsi="Arial Narrow"/>
        </w:rPr>
        <w:t>preencha</w:t>
      </w:r>
      <w:r w:rsidR="002F69ED">
        <w:rPr>
          <w:rFonts w:ascii="Arial Narrow" w:hAnsi="Arial Narrow"/>
        </w:rPr>
        <w:t xml:space="preserve"> a tabela abaixo.</w:t>
      </w:r>
    </w:p>
    <w:tbl>
      <w:tblPr>
        <w:tblW w:w="0" w:type="auto"/>
        <w:tblInd w:w="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9"/>
        <w:gridCol w:w="1109"/>
        <w:gridCol w:w="928"/>
        <w:gridCol w:w="1750"/>
      </w:tblGrid>
      <w:tr w:rsidR="00553757" w:rsidRPr="00333086" w14:paraId="3924B9D0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D511" w14:textId="77777777" w:rsidR="00553757" w:rsidRPr="00333086" w:rsidRDefault="00553757" w:rsidP="002F69ED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333086">
              <w:rPr>
                <w:rFonts w:ascii="Arial Narrow" w:hAnsi="Arial Narrow"/>
              </w:rPr>
              <w:t>Massa (g)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C537" w14:textId="77777777" w:rsidR="00553757" w:rsidRPr="00333086" w:rsidRDefault="00553757" w:rsidP="002F69ED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333086">
              <w:rPr>
                <w:rFonts w:ascii="Arial Narrow" w:hAnsi="Arial Narrow"/>
              </w:rPr>
              <w:t>Massa (kg)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B93B" w14:textId="77777777" w:rsidR="00553757" w:rsidRPr="00333086" w:rsidRDefault="00553757" w:rsidP="002F69ED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333086">
              <w:rPr>
                <w:rFonts w:ascii="Arial Narrow" w:hAnsi="Arial Narrow"/>
              </w:rPr>
              <w:t>Peso (N)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4D5A3" w14:textId="77777777" w:rsidR="00553757" w:rsidRPr="00333086" w:rsidRDefault="00553757" w:rsidP="002F69ED">
            <w:pPr>
              <w:spacing w:after="0" w:line="360" w:lineRule="auto"/>
              <w:jc w:val="center"/>
              <w:rPr>
                <w:rFonts w:ascii="Arial Narrow" w:hAnsi="Arial Narrow"/>
              </w:rPr>
            </w:pPr>
            <w:r w:rsidRPr="00333086">
              <w:rPr>
                <w:rFonts w:ascii="Arial Narrow" w:hAnsi="Arial Narrow"/>
              </w:rPr>
              <w:t>Peso/Massa (N/kg)</w:t>
            </w:r>
          </w:p>
        </w:tc>
      </w:tr>
      <w:tr w:rsidR="00553757" w:rsidRPr="00333086" w14:paraId="7DE5D9CB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9341B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DDF5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B3EE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8696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</w:tr>
      <w:tr w:rsidR="00553757" w:rsidRPr="00333086" w14:paraId="6277BD9A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12E84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272C4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9A9EF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922C6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</w:tr>
      <w:tr w:rsidR="00553757" w:rsidRPr="00333086" w14:paraId="35699D0C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19536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1169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A5FD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AA145" w14:textId="77777777" w:rsidR="00553757" w:rsidRPr="00333086" w:rsidRDefault="00553757" w:rsidP="002F69ED">
            <w:pPr>
              <w:spacing w:after="0" w:line="360" w:lineRule="auto"/>
              <w:jc w:val="both"/>
              <w:rPr>
                <w:rFonts w:ascii="Arial Narrow" w:hAnsi="Arial Narrow"/>
              </w:rPr>
            </w:pPr>
          </w:p>
        </w:tc>
      </w:tr>
    </w:tbl>
    <w:p w14:paraId="2FBAAC0D" w14:textId="77777777" w:rsidR="00484FBD" w:rsidRDefault="00484FBD" w:rsidP="002F69ED">
      <w:pPr>
        <w:spacing w:after="0" w:line="360" w:lineRule="auto"/>
        <w:rPr>
          <w:rFonts w:ascii="Arial Narrow" w:hAnsi="Arial Narrow"/>
          <w:b/>
        </w:rPr>
      </w:pPr>
    </w:p>
    <w:p w14:paraId="27674EA2" w14:textId="77777777" w:rsidR="00553757" w:rsidRPr="00333086" w:rsidRDefault="00553757" w:rsidP="002F69ED">
      <w:pPr>
        <w:spacing w:after="0" w:line="360" w:lineRule="auto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lastRenderedPageBreak/>
        <w:t>3.2.</w:t>
      </w:r>
      <w:r w:rsidR="00EA2308">
        <w:rPr>
          <w:rFonts w:ascii="Arial Narrow" w:hAnsi="Arial Narrow"/>
        </w:rPr>
        <w:t xml:space="preserve"> Construa</w:t>
      </w:r>
      <w:r w:rsidRPr="00333086">
        <w:rPr>
          <w:rFonts w:ascii="Arial Narrow" w:hAnsi="Arial Narrow"/>
        </w:rPr>
        <w:t xml:space="preserve"> ag</w:t>
      </w:r>
      <w:r w:rsidR="00EA2308">
        <w:rPr>
          <w:rFonts w:ascii="Arial Narrow" w:hAnsi="Arial Narrow"/>
        </w:rPr>
        <w:t>ora um gráfico, no qual indique</w:t>
      </w:r>
      <w:r w:rsidRPr="00333086">
        <w:rPr>
          <w:rFonts w:ascii="Arial Narrow" w:hAnsi="Arial Narrow"/>
        </w:rPr>
        <w:t xml:space="preserve">: </w:t>
      </w:r>
    </w:p>
    <w:p w14:paraId="41406382" w14:textId="77777777" w:rsidR="00553757" w:rsidRPr="00333086" w:rsidRDefault="00553757" w:rsidP="002F69ED">
      <w:pPr>
        <w:spacing w:after="0" w:line="360" w:lineRule="auto"/>
        <w:rPr>
          <w:rFonts w:ascii="Arial Narrow" w:hAnsi="Arial Narrow"/>
        </w:rPr>
      </w:pPr>
      <w:r w:rsidRPr="00333086">
        <w:rPr>
          <w:rFonts w:ascii="Arial Narrow" w:hAnsi="Arial Narrow"/>
        </w:rPr>
        <w:t>no eixo dos xx – a massa do corpo, em kg</w:t>
      </w:r>
    </w:p>
    <w:p w14:paraId="5E365714" w14:textId="77777777" w:rsidR="00553757" w:rsidRPr="00333086" w:rsidRDefault="00553757" w:rsidP="002F69ED">
      <w:pPr>
        <w:spacing w:after="0" w:line="360" w:lineRule="auto"/>
        <w:rPr>
          <w:rFonts w:ascii="Arial Narrow" w:hAnsi="Arial Narrow"/>
        </w:rPr>
      </w:pPr>
      <w:r w:rsidRPr="00333086">
        <w:rPr>
          <w:rFonts w:ascii="Arial Narrow" w:hAnsi="Arial Narrow"/>
        </w:rPr>
        <w:t xml:space="preserve">no eixo dos </w:t>
      </w:r>
      <w:proofErr w:type="spellStart"/>
      <w:r w:rsidRPr="00333086">
        <w:rPr>
          <w:rFonts w:ascii="Arial Narrow" w:hAnsi="Arial Narrow"/>
        </w:rPr>
        <w:t>yy</w:t>
      </w:r>
      <w:proofErr w:type="spellEnd"/>
      <w:r w:rsidRPr="00333086">
        <w:rPr>
          <w:rFonts w:ascii="Arial Narrow" w:hAnsi="Arial Narrow"/>
        </w:rPr>
        <w:t xml:space="preserve"> – o peso do corpo, em N</w:t>
      </w:r>
    </w:p>
    <w:p w14:paraId="65B786D6" w14:textId="77777777" w:rsidR="00553757" w:rsidRPr="00333086" w:rsidRDefault="002F69ED" w:rsidP="002F69ED">
      <w:pPr>
        <w:spacing w:after="0" w:line="360" w:lineRule="auto"/>
        <w:rPr>
          <w:rFonts w:ascii="Arial Narrow" w:hAnsi="Arial Narrow"/>
        </w:rPr>
      </w:pPr>
      <w:r>
        <w:rPr>
          <w:rFonts w:ascii="Arial Narrow" w:hAnsi="Arial Narrow"/>
          <w:noProof/>
          <w:lang w:eastAsia="pt-PT"/>
        </w:rPr>
        <w:pict w14:anchorId="35930A83">
          <v:shape id="Imagem 2" o:spid="_x0000_s1032" type="#_x0000_t75" alt="Descrição: http://3.bp.blogspot.com/-iF_LuKV8ZYw/UGMlVqzrDrI/AAAAAAAAAIE/lsrYO63VOOo/s1600/milimetrado1.gif" href="http://www.google.pt/url?sa=i&amp;rct=j&amp;q=&amp;esrc=s&amp;frm=1&amp;source=images&amp;cd=&amp;cad=rja&amp;docid=Ny58__iFCfe7oM&amp;tbnid=ulS0x1irY7E0iM:&amp;ved=0CAUQjRw&amp;url=http://www.imagui.com/a/papel-milimetrado-a4-para-imprimir-cjeax4jEd&amp;ei=INnTUoHwJeSx0QXmooCQBA&amp;bvm=bv.59026428,d.d2k&amp;psig=AFQjCNFjR8jglfBG5q3YTS68iUh7n5jxCA&amp;ust=1389701758035706" style="position:absolute;margin-left:2.05pt;margin-top:7.15pt;width:306.4pt;height:247.45pt;z-index:-5;visibility:visible" wrapcoords="-63 0 -63 21522 21600 21522 21600 0 -63 0" o:button="t">
            <v:fill o:detectmouseclick="t"/>
            <v:imagedata r:id="rId7" o:title="milimetrado1"/>
            <w10:wrap type="tight"/>
          </v:shape>
        </w:pict>
      </w:r>
    </w:p>
    <w:p w14:paraId="4CBCA126" w14:textId="77777777" w:rsidR="00333086" w:rsidRDefault="00333086" w:rsidP="002F69ED">
      <w:pPr>
        <w:spacing w:after="0" w:line="360" w:lineRule="auto"/>
        <w:rPr>
          <w:rFonts w:ascii="Arial Narrow" w:hAnsi="Arial Narrow"/>
        </w:rPr>
      </w:pPr>
    </w:p>
    <w:p w14:paraId="7B7F0DBC" w14:textId="77777777" w:rsidR="002F69ED" w:rsidRDefault="002F69ED" w:rsidP="002F69ED">
      <w:pPr>
        <w:spacing w:after="0" w:line="360" w:lineRule="auto"/>
        <w:rPr>
          <w:rFonts w:ascii="Arial Narrow" w:hAnsi="Arial Narrow"/>
        </w:rPr>
      </w:pPr>
    </w:p>
    <w:p w14:paraId="543EEAD1" w14:textId="77777777" w:rsidR="002F69ED" w:rsidRDefault="002F69ED" w:rsidP="002F69ED">
      <w:pPr>
        <w:spacing w:after="0" w:line="360" w:lineRule="auto"/>
        <w:rPr>
          <w:rFonts w:ascii="Arial Narrow" w:hAnsi="Arial Narrow"/>
        </w:rPr>
      </w:pPr>
    </w:p>
    <w:p w14:paraId="0CC34825" w14:textId="77777777" w:rsidR="002F69ED" w:rsidRDefault="002F69ED" w:rsidP="002F69ED">
      <w:pPr>
        <w:spacing w:after="0" w:line="360" w:lineRule="auto"/>
        <w:rPr>
          <w:rFonts w:ascii="Arial Narrow" w:hAnsi="Arial Narrow"/>
        </w:rPr>
      </w:pPr>
    </w:p>
    <w:p w14:paraId="3AB35C5A" w14:textId="77777777" w:rsidR="002F69ED" w:rsidRDefault="002F69ED" w:rsidP="002F69ED">
      <w:pPr>
        <w:spacing w:after="0" w:line="360" w:lineRule="auto"/>
        <w:rPr>
          <w:rFonts w:ascii="Arial Narrow" w:hAnsi="Arial Narrow"/>
        </w:rPr>
      </w:pPr>
    </w:p>
    <w:p w14:paraId="0DEAC948" w14:textId="77777777" w:rsidR="002F69ED" w:rsidRDefault="002F69ED" w:rsidP="002F69ED">
      <w:pPr>
        <w:spacing w:after="0" w:line="360" w:lineRule="auto"/>
        <w:rPr>
          <w:rFonts w:ascii="Arial Narrow" w:hAnsi="Arial Narrow"/>
        </w:rPr>
      </w:pPr>
    </w:p>
    <w:p w14:paraId="033887CE" w14:textId="77777777" w:rsidR="002F69ED" w:rsidRPr="00333086" w:rsidRDefault="002F69ED" w:rsidP="002F69ED">
      <w:pPr>
        <w:spacing w:after="0" w:line="360" w:lineRule="auto"/>
        <w:rPr>
          <w:rFonts w:ascii="Arial Narrow" w:hAnsi="Arial Narrow"/>
        </w:rPr>
      </w:pPr>
    </w:p>
    <w:p w14:paraId="2ABEA99A" w14:textId="77777777" w:rsidR="002F69ED" w:rsidRDefault="002F69ED" w:rsidP="002F69ED">
      <w:pPr>
        <w:spacing w:after="0" w:line="360" w:lineRule="auto"/>
        <w:rPr>
          <w:rFonts w:ascii="Arial Narrow" w:hAnsi="Arial Narrow"/>
          <w:b/>
        </w:rPr>
      </w:pPr>
    </w:p>
    <w:p w14:paraId="6F7D4286" w14:textId="77777777" w:rsidR="002F69ED" w:rsidRDefault="002F69ED" w:rsidP="002F69ED">
      <w:pPr>
        <w:spacing w:after="0" w:line="360" w:lineRule="auto"/>
        <w:rPr>
          <w:rFonts w:ascii="Arial Narrow" w:hAnsi="Arial Narrow"/>
          <w:b/>
        </w:rPr>
      </w:pPr>
    </w:p>
    <w:p w14:paraId="336E0DC2" w14:textId="77777777" w:rsidR="002F69ED" w:rsidRDefault="002F69ED" w:rsidP="002F69ED">
      <w:pPr>
        <w:spacing w:after="0" w:line="360" w:lineRule="auto"/>
        <w:rPr>
          <w:rFonts w:ascii="Arial Narrow" w:hAnsi="Arial Narrow"/>
          <w:b/>
        </w:rPr>
      </w:pPr>
    </w:p>
    <w:p w14:paraId="2012A7B7" w14:textId="77777777" w:rsidR="002F69ED" w:rsidRDefault="002F69ED" w:rsidP="002F69ED">
      <w:pPr>
        <w:spacing w:after="0" w:line="360" w:lineRule="auto"/>
        <w:rPr>
          <w:rFonts w:ascii="Arial Narrow" w:hAnsi="Arial Narrow"/>
          <w:b/>
        </w:rPr>
      </w:pPr>
    </w:p>
    <w:p w14:paraId="06B8E1F7" w14:textId="77777777" w:rsidR="002F69ED" w:rsidRDefault="002F69ED" w:rsidP="002F69ED">
      <w:pPr>
        <w:spacing w:after="0" w:line="360" w:lineRule="auto"/>
        <w:rPr>
          <w:rFonts w:ascii="Arial Narrow" w:hAnsi="Arial Narrow"/>
          <w:b/>
        </w:rPr>
      </w:pPr>
    </w:p>
    <w:p w14:paraId="7DC162F8" w14:textId="77777777" w:rsidR="002F69ED" w:rsidRDefault="002F69ED" w:rsidP="002F69ED">
      <w:pPr>
        <w:spacing w:after="0" w:line="360" w:lineRule="auto"/>
        <w:rPr>
          <w:rFonts w:ascii="Arial Narrow" w:hAnsi="Arial Narrow"/>
          <w:b/>
        </w:rPr>
      </w:pPr>
    </w:p>
    <w:p w14:paraId="7EFEC4AB" w14:textId="77777777" w:rsidR="002F69ED" w:rsidRDefault="002F69ED" w:rsidP="002F69ED">
      <w:pPr>
        <w:spacing w:after="0" w:line="360" w:lineRule="auto"/>
        <w:rPr>
          <w:rFonts w:ascii="Arial Narrow" w:hAnsi="Arial Narrow"/>
          <w:b/>
        </w:rPr>
      </w:pPr>
    </w:p>
    <w:p w14:paraId="0ECBC8A3" w14:textId="77777777" w:rsidR="00553757" w:rsidRPr="00A97C6A" w:rsidRDefault="00553757" w:rsidP="002F69ED">
      <w:pPr>
        <w:spacing w:after="0" w:line="360" w:lineRule="auto"/>
        <w:rPr>
          <w:rFonts w:ascii="Arial Narrow" w:hAnsi="Arial Narrow"/>
          <w:b/>
        </w:rPr>
      </w:pPr>
      <w:r w:rsidRPr="00333086">
        <w:rPr>
          <w:rFonts w:ascii="Arial Narrow" w:hAnsi="Arial Narrow"/>
          <w:b/>
        </w:rPr>
        <w:t xml:space="preserve">3.3. </w:t>
      </w:r>
      <w:r w:rsidR="00EA2308">
        <w:rPr>
          <w:rFonts w:ascii="Arial Narrow" w:hAnsi="Arial Narrow"/>
          <w:b/>
        </w:rPr>
        <w:t>O que conclui</w:t>
      </w:r>
      <w:r w:rsidRPr="00A97C6A">
        <w:rPr>
          <w:rFonts w:ascii="Arial Narrow" w:hAnsi="Arial Narrow"/>
          <w:b/>
        </w:rPr>
        <w:t xml:space="preserve"> a partir destes valores?</w:t>
      </w:r>
      <w:r w:rsidR="00023C39">
        <w:rPr>
          <w:rFonts w:ascii="Arial Narrow" w:hAnsi="Arial Narrow"/>
          <w:b/>
        </w:rPr>
        <w:t xml:space="preserve"> </w:t>
      </w:r>
    </w:p>
    <w:p w14:paraId="3ADCDA13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>O peso e massa de um corpo são grandezas diretamente ______________, isto é, quando a massa de um corpo aum</w:t>
      </w:r>
      <w:r w:rsidR="00C83574" w:rsidRPr="00333086">
        <w:rPr>
          <w:rFonts w:ascii="Arial Narrow" w:hAnsi="Arial Narrow"/>
        </w:rPr>
        <w:t>enta o peso também ____________.</w:t>
      </w:r>
    </w:p>
    <w:p w14:paraId="45A6E1F8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>Dito</w:t>
      </w:r>
      <w:r w:rsidR="005733DC" w:rsidRPr="00333086">
        <w:rPr>
          <w:rFonts w:ascii="Arial Narrow" w:hAnsi="Arial Narrow"/>
        </w:rPr>
        <w:t xml:space="preserve"> de outra forma, a razão entre </w:t>
      </w:r>
      <w:r w:rsidRPr="00333086">
        <w:rPr>
          <w:rFonts w:ascii="Arial Narrow" w:hAnsi="Arial Narrow"/>
        </w:rPr>
        <w:t>p</w:t>
      </w:r>
      <w:r w:rsidR="005733DC" w:rsidRPr="00333086">
        <w:rPr>
          <w:rFonts w:ascii="Arial Narrow" w:hAnsi="Arial Narrow"/>
        </w:rPr>
        <w:t xml:space="preserve">eso e </w:t>
      </w:r>
      <w:r w:rsidRPr="00333086">
        <w:rPr>
          <w:rFonts w:ascii="Arial Narrow" w:hAnsi="Arial Narrow"/>
        </w:rPr>
        <w:t>a massa é _________. Neste caso, a razão entre o peso e a massa é _________</w:t>
      </w:r>
      <w:proofErr w:type="gramStart"/>
      <w:r w:rsidRPr="00333086">
        <w:rPr>
          <w:rFonts w:ascii="Arial Narrow" w:hAnsi="Arial Narrow"/>
        </w:rPr>
        <w:t>_ .</w:t>
      </w:r>
      <w:proofErr w:type="gramEnd"/>
    </w:p>
    <w:p w14:paraId="2E37C37B" w14:textId="77777777" w:rsidR="00553757" w:rsidRPr="00333086" w:rsidRDefault="00553757" w:rsidP="002C44DE">
      <w:pPr>
        <w:spacing w:after="0"/>
        <w:rPr>
          <w:rFonts w:ascii="Arial Narrow" w:hAnsi="Arial Narrow"/>
          <w:b/>
        </w:rPr>
      </w:pPr>
    </w:p>
    <w:p w14:paraId="2C531E1A" w14:textId="77777777" w:rsidR="00553757" w:rsidRPr="002F69ED" w:rsidRDefault="00553757" w:rsidP="002F69ED">
      <w:pPr>
        <w:spacing w:after="0" w:line="360" w:lineRule="auto"/>
        <w:rPr>
          <w:rFonts w:ascii="Arial Narrow" w:hAnsi="Arial Narrow"/>
          <w:b/>
        </w:rPr>
      </w:pPr>
      <w:r w:rsidRPr="00333086">
        <w:rPr>
          <w:rFonts w:ascii="Arial Narrow" w:hAnsi="Arial Narrow"/>
          <w:b/>
        </w:rPr>
        <w:t xml:space="preserve">4 - </w:t>
      </w:r>
      <w:r w:rsidRPr="00A97C6A">
        <w:rPr>
          <w:rFonts w:ascii="Arial Narrow" w:hAnsi="Arial Narrow"/>
          <w:b/>
          <w:u w:val="single"/>
        </w:rPr>
        <w:t>Vamos aplicar estes conhecimentos</w:t>
      </w:r>
    </w:p>
    <w:p w14:paraId="0BB68BD0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4.1.</w:t>
      </w:r>
      <w:r w:rsidR="00EA2308">
        <w:rPr>
          <w:rFonts w:ascii="Arial Narrow" w:hAnsi="Arial Narrow"/>
        </w:rPr>
        <w:t xml:space="preserve"> Suponha</w:t>
      </w:r>
      <w:r w:rsidRPr="00333086">
        <w:rPr>
          <w:rFonts w:ascii="Arial Narrow" w:hAnsi="Arial Narrow"/>
        </w:rPr>
        <w:t xml:space="preserve"> que um aluno tem massa igual a 45 kg. Qual é a força com a Terra o atrai, isto é, qual é o seu peso?</w:t>
      </w:r>
    </w:p>
    <w:p w14:paraId="751E5F29" w14:textId="77777777" w:rsidR="00553757" w:rsidRPr="00333086" w:rsidRDefault="002F69ED" w:rsidP="002F69ED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pt-PT"/>
        </w:rPr>
        <w:pict w14:anchorId="650713D6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.05pt;margin-top:3.45pt;width:514.5pt;height:99.3pt;z-index:3">
            <v:textbox>
              <w:txbxContent>
                <w:p w14:paraId="2B27AEBF" w14:textId="77777777" w:rsidR="002F69ED" w:rsidRPr="00023C39" w:rsidRDefault="002F69ED">
                  <w:pPr>
                    <w:rPr>
                      <w:i/>
                    </w:rPr>
                  </w:pPr>
                </w:p>
              </w:txbxContent>
            </v:textbox>
          </v:shape>
        </w:pict>
      </w:r>
    </w:p>
    <w:p w14:paraId="2935955E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</w:p>
    <w:p w14:paraId="07AFF92A" w14:textId="77777777" w:rsidR="00553757" w:rsidRDefault="00553757" w:rsidP="002F69ED">
      <w:pPr>
        <w:spacing w:after="0" w:line="360" w:lineRule="auto"/>
        <w:jc w:val="both"/>
        <w:rPr>
          <w:rFonts w:ascii="Arial Narrow" w:hAnsi="Arial Narrow"/>
        </w:rPr>
      </w:pPr>
    </w:p>
    <w:p w14:paraId="04F674B6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7DE82349" w14:textId="77777777" w:rsidR="002F69ED" w:rsidRPr="00333086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4D9E9810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  <w:b/>
        </w:rPr>
      </w:pPr>
    </w:p>
    <w:p w14:paraId="583C710F" w14:textId="77777777" w:rsidR="002C44DE" w:rsidRDefault="002C44DE" w:rsidP="002C44DE">
      <w:pPr>
        <w:spacing w:after="0" w:line="240" w:lineRule="auto"/>
        <w:jc w:val="both"/>
        <w:rPr>
          <w:rFonts w:ascii="Arial Narrow" w:hAnsi="Arial Narrow"/>
          <w:b/>
        </w:rPr>
      </w:pPr>
    </w:p>
    <w:p w14:paraId="21CA1EB9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4.2.</w:t>
      </w:r>
      <w:r w:rsidR="00EA2308">
        <w:rPr>
          <w:rFonts w:ascii="Arial Narrow" w:hAnsi="Arial Narrow"/>
        </w:rPr>
        <w:t xml:space="preserve"> Imagine</w:t>
      </w:r>
      <w:r w:rsidRPr="00333086">
        <w:rPr>
          <w:rFonts w:ascii="Arial Narrow" w:hAnsi="Arial Narrow"/>
        </w:rPr>
        <w:t xml:space="preserve"> que um pescador pescou uma </w:t>
      </w:r>
      <w:r w:rsidR="0034413C">
        <w:rPr>
          <w:rFonts w:ascii="Arial Narrow" w:hAnsi="Arial Narrow"/>
        </w:rPr>
        <w:t>garoup</w:t>
      </w:r>
      <w:r w:rsidRPr="00333086">
        <w:rPr>
          <w:rFonts w:ascii="Arial Narrow" w:hAnsi="Arial Narrow"/>
        </w:rPr>
        <w:t xml:space="preserve">a e a suspendeu num dinamómetro, </w:t>
      </w:r>
      <w:bookmarkStart w:id="0" w:name="_GoBack"/>
      <w:bookmarkEnd w:id="0"/>
      <w:r w:rsidRPr="00333086">
        <w:rPr>
          <w:rFonts w:ascii="Arial Narrow" w:hAnsi="Arial Narrow"/>
        </w:rPr>
        <w:t xml:space="preserve">que registou o valor 15 N. Que grandeza física foi medida pelo pescador? Qual é a quantidade de matéria, em kg, desta </w:t>
      </w:r>
      <w:r w:rsidR="0034413C">
        <w:rPr>
          <w:rFonts w:ascii="Arial Narrow" w:hAnsi="Arial Narrow"/>
        </w:rPr>
        <w:t>garoup</w:t>
      </w:r>
      <w:r w:rsidRPr="00333086">
        <w:rPr>
          <w:rFonts w:ascii="Arial Narrow" w:hAnsi="Arial Narrow"/>
        </w:rPr>
        <w:t>a?</w:t>
      </w:r>
    </w:p>
    <w:p w14:paraId="6209639D" w14:textId="77777777" w:rsidR="00553757" w:rsidRDefault="002F69ED" w:rsidP="002F69ED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noProof/>
          <w:lang w:eastAsia="pt-PT"/>
        </w:rPr>
        <w:pict w14:anchorId="5B90E72F">
          <v:shape id="_x0000_s1035" type="#_x0000_t202" style="position:absolute;left:0;text-align:left;margin-left:2.05pt;margin-top:5.75pt;width:514.5pt;height:97.8pt;z-index:4">
            <v:textbox>
              <w:txbxContent>
                <w:p w14:paraId="1F83A3B6" w14:textId="77777777" w:rsidR="002F69ED" w:rsidRDefault="002F69ED" w:rsidP="002F69ED"/>
              </w:txbxContent>
            </v:textbox>
          </v:shape>
        </w:pict>
      </w:r>
    </w:p>
    <w:p w14:paraId="1D3F7805" w14:textId="77777777" w:rsidR="002F69ED" w:rsidRDefault="002F69ED" w:rsidP="002F69ED">
      <w:pPr>
        <w:spacing w:after="0" w:line="360" w:lineRule="auto"/>
        <w:jc w:val="center"/>
        <w:rPr>
          <w:rFonts w:ascii="Arial Narrow" w:hAnsi="Arial Narrow"/>
        </w:rPr>
      </w:pPr>
    </w:p>
    <w:p w14:paraId="26EC2691" w14:textId="77777777" w:rsidR="002F69ED" w:rsidRDefault="002F69ED" w:rsidP="002F69ED">
      <w:pPr>
        <w:spacing w:after="0" w:line="360" w:lineRule="auto"/>
        <w:jc w:val="center"/>
        <w:rPr>
          <w:rFonts w:ascii="Arial Narrow" w:hAnsi="Arial Narrow"/>
        </w:rPr>
      </w:pPr>
    </w:p>
    <w:p w14:paraId="4C905ED8" w14:textId="77777777" w:rsidR="002F69ED" w:rsidRDefault="002F69ED" w:rsidP="002F69ED">
      <w:pPr>
        <w:spacing w:after="0" w:line="360" w:lineRule="auto"/>
        <w:jc w:val="center"/>
        <w:rPr>
          <w:rFonts w:ascii="Arial Narrow" w:hAnsi="Arial Narrow"/>
        </w:rPr>
      </w:pPr>
    </w:p>
    <w:p w14:paraId="599359F6" w14:textId="77777777" w:rsidR="00830208" w:rsidRDefault="00830208" w:rsidP="002F69ED">
      <w:pPr>
        <w:spacing w:after="0" w:line="360" w:lineRule="auto"/>
        <w:jc w:val="center"/>
        <w:rPr>
          <w:rFonts w:ascii="Arial Narrow" w:hAnsi="Arial Narrow"/>
        </w:rPr>
      </w:pPr>
    </w:p>
    <w:p w14:paraId="04EF15E0" w14:textId="77777777" w:rsidR="00484FBD" w:rsidRDefault="00484FBD" w:rsidP="002F69ED">
      <w:pPr>
        <w:spacing w:after="0" w:line="360" w:lineRule="auto"/>
        <w:jc w:val="both"/>
        <w:rPr>
          <w:rFonts w:ascii="Arial Narrow" w:hAnsi="Arial Narrow"/>
          <w:b/>
        </w:rPr>
      </w:pPr>
    </w:p>
    <w:p w14:paraId="6326EE3E" w14:textId="77777777" w:rsidR="002C44DE" w:rsidRDefault="002C44DE" w:rsidP="002F69ED">
      <w:pPr>
        <w:spacing w:after="0" w:line="360" w:lineRule="auto"/>
        <w:jc w:val="both"/>
        <w:rPr>
          <w:rFonts w:ascii="Arial Narrow" w:hAnsi="Arial Narrow"/>
          <w:b/>
        </w:rPr>
      </w:pPr>
    </w:p>
    <w:p w14:paraId="678E9F61" w14:textId="77777777" w:rsidR="00553757" w:rsidRPr="00E55B19" w:rsidRDefault="00553757" w:rsidP="002F69ED">
      <w:pPr>
        <w:spacing w:after="0" w:line="360" w:lineRule="auto"/>
        <w:jc w:val="both"/>
        <w:rPr>
          <w:rFonts w:ascii="Arial Narrow" w:hAnsi="Arial Narrow"/>
          <w:b/>
        </w:rPr>
      </w:pPr>
      <w:r w:rsidRPr="00333086">
        <w:rPr>
          <w:rFonts w:ascii="Arial Narrow" w:hAnsi="Arial Narrow"/>
          <w:b/>
        </w:rPr>
        <w:t xml:space="preserve">5 - </w:t>
      </w:r>
      <w:r w:rsidRPr="00A97C6A">
        <w:rPr>
          <w:rFonts w:ascii="Arial Narrow" w:hAnsi="Arial Narrow"/>
          <w:b/>
          <w:u w:val="single"/>
        </w:rPr>
        <w:t>O peso de um corpo varia</w:t>
      </w:r>
    </w:p>
    <w:p w14:paraId="65854ACA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  <w:b/>
          <w:sz w:val="10"/>
        </w:rPr>
      </w:pPr>
    </w:p>
    <w:p w14:paraId="45931F91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 xml:space="preserve">Vamos agora imaginar que um astronauta, de massa igual a 80 kg, inicia uma viagem pelo Sistema Solar. </w:t>
      </w:r>
    </w:p>
    <w:p w14:paraId="382EE501" w14:textId="77777777" w:rsidR="00553757" w:rsidRPr="00333086" w:rsidRDefault="00EA2308" w:rsidP="002F69ED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Analise</w:t>
      </w:r>
      <w:r w:rsidR="00553757" w:rsidRPr="00333086">
        <w:rPr>
          <w:rFonts w:ascii="Arial Narrow" w:hAnsi="Arial Narrow"/>
        </w:rPr>
        <w:t xml:space="preserve"> os dados abaixo.</w:t>
      </w:r>
    </w:p>
    <w:tbl>
      <w:tblPr>
        <w:tblpPr w:leftFromText="141" w:rightFromText="141" w:vertAnchor="text" w:horzAnchor="margin" w:tblpY="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168"/>
        <w:gridCol w:w="1857"/>
      </w:tblGrid>
      <w:tr w:rsidR="002F69ED" w:rsidRPr="00333086" w14:paraId="5B3F2A08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141D58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  <w:t>Corpo Celeste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B6ABD5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  <w:t xml:space="preserve">Peso/massa </w:t>
            </w:r>
          </w:p>
          <w:p w14:paraId="2AEAF5C1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  <w:t>(N/kg)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E2ABD5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  <w:t xml:space="preserve">Peso do astronauta </w:t>
            </w:r>
          </w:p>
          <w:p w14:paraId="1CE6BF22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b/>
                <w:sz w:val="24"/>
                <w:szCs w:val="24"/>
                <w:lang w:eastAsia="pt-PT"/>
              </w:rPr>
              <w:t>(N)</w:t>
            </w:r>
          </w:p>
        </w:tc>
      </w:tr>
      <w:tr w:rsidR="002F69ED" w:rsidRPr="00333086" w14:paraId="070AFE2A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3C54F7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Sol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945C54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273,42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0A6B8C4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7CC4A4B0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54542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Mercúrio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FED110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3,78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FA735B7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6A554961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EF3D8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Vénus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0D5B57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8,60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B760973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45B75CF9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D0ED0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Terra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5E3613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9,81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4D620D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1EE74B08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6848A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Marte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C771EF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3,72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D6AA276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6E88DEDD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6344B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Júpiter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80F889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24,8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ACB910F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33ACA23D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DAAC37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Saturno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D6B0F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10,5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8D0F750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3C42CF3B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D8C067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Úrano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59D26A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8,5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E9D952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3C660CD3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14E19C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Neptuno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2017A8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10,8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03856C7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797A46B4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06D04C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Plutão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71BEB0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5,88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8AD3FEE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  <w:tr w:rsidR="002F69ED" w:rsidRPr="00333086" w14:paraId="7FEB13EF" w14:textId="77777777" w:rsidTr="002F69E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75EE6" w14:textId="77777777" w:rsidR="002F69ED" w:rsidRPr="00333086" w:rsidRDefault="002F69ED" w:rsidP="00A20251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Lua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0092F8" w14:textId="77777777" w:rsidR="002F69ED" w:rsidRPr="00333086" w:rsidRDefault="002F69ED" w:rsidP="002C44DE">
            <w:pPr>
              <w:spacing w:after="0"/>
              <w:jc w:val="center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  <w:r w:rsidRPr="00333086">
              <w:rPr>
                <w:rFonts w:ascii="Arial Narrow" w:eastAsia="Times New Roman" w:hAnsi="Arial Narrow"/>
                <w:sz w:val="24"/>
                <w:szCs w:val="24"/>
                <w:lang w:eastAsia="pt-PT"/>
              </w:rPr>
              <w:t>1,67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12FFC5" w14:textId="77777777" w:rsidR="002F69ED" w:rsidRPr="00333086" w:rsidRDefault="002F69ED" w:rsidP="002C44DE">
            <w:pPr>
              <w:spacing w:after="0"/>
              <w:rPr>
                <w:rFonts w:ascii="Arial Narrow" w:eastAsia="Times New Roman" w:hAnsi="Arial Narrow"/>
                <w:sz w:val="24"/>
                <w:szCs w:val="24"/>
                <w:lang w:eastAsia="pt-PT"/>
              </w:rPr>
            </w:pPr>
          </w:p>
        </w:tc>
      </w:tr>
    </w:tbl>
    <w:p w14:paraId="7868C343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</w:p>
    <w:p w14:paraId="6617E2E4" w14:textId="77777777" w:rsidR="00553757" w:rsidRDefault="00553757" w:rsidP="002F69ED">
      <w:pPr>
        <w:spacing w:after="0" w:line="360" w:lineRule="auto"/>
        <w:jc w:val="both"/>
        <w:rPr>
          <w:rFonts w:ascii="Arial Narrow" w:hAnsi="Arial Narrow"/>
        </w:rPr>
      </w:pPr>
    </w:p>
    <w:p w14:paraId="3D6820EA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5EC393E9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100E48DC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0F0DD307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20656260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6C7BC481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632E7B94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0947BA34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1FBF23C6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02CC3654" w14:textId="77777777" w:rsidR="002F69ED" w:rsidRDefault="002F69ED" w:rsidP="002F69ED">
      <w:pPr>
        <w:spacing w:after="0" w:line="360" w:lineRule="auto"/>
        <w:jc w:val="both"/>
        <w:rPr>
          <w:rFonts w:ascii="Arial Narrow" w:hAnsi="Arial Narrow"/>
        </w:rPr>
      </w:pPr>
    </w:p>
    <w:p w14:paraId="6F4CEE5C" w14:textId="77777777" w:rsidR="002C44DE" w:rsidRPr="00333086" w:rsidRDefault="002C44DE" w:rsidP="002F69ED">
      <w:pPr>
        <w:spacing w:after="0" w:line="360" w:lineRule="auto"/>
        <w:jc w:val="both"/>
        <w:rPr>
          <w:rFonts w:ascii="Arial Narrow" w:hAnsi="Arial Narrow"/>
        </w:rPr>
      </w:pPr>
    </w:p>
    <w:p w14:paraId="756121F4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5.1.</w:t>
      </w:r>
      <w:r w:rsidRPr="00333086">
        <w:rPr>
          <w:rFonts w:ascii="Arial Narrow" w:hAnsi="Arial Narrow"/>
        </w:rPr>
        <w:t xml:space="preserve"> Ao longo da sua viagem, a mass</w:t>
      </w:r>
      <w:r w:rsidR="00EA2308">
        <w:rPr>
          <w:rFonts w:ascii="Arial Narrow" w:hAnsi="Arial Narrow"/>
        </w:rPr>
        <w:t>a do astronauta varia? Justifique</w:t>
      </w:r>
      <w:r w:rsidRPr="00333086">
        <w:rPr>
          <w:rFonts w:ascii="Arial Narrow" w:hAnsi="Arial Narrow"/>
        </w:rPr>
        <w:t>.</w:t>
      </w:r>
    </w:p>
    <w:p w14:paraId="2A607904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>___________________________________________________________________________________</w:t>
      </w:r>
      <w:r w:rsidR="002C44DE">
        <w:rPr>
          <w:rFonts w:ascii="Arial Narrow" w:hAnsi="Arial Narrow"/>
        </w:rPr>
        <w:t>_________</w:t>
      </w:r>
      <w:r w:rsidRPr="00333086">
        <w:rPr>
          <w:rFonts w:ascii="Arial Narrow" w:hAnsi="Arial Narrow"/>
        </w:rPr>
        <w:t>____________</w:t>
      </w:r>
    </w:p>
    <w:p w14:paraId="520F4D2B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</w:p>
    <w:p w14:paraId="301045BC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5.2.</w:t>
      </w:r>
      <w:r w:rsidRPr="00333086">
        <w:rPr>
          <w:rFonts w:ascii="Arial Narrow" w:hAnsi="Arial Narrow"/>
        </w:rPr>
        <w:t xml:space="preserve"> Ao longo da sua viagem, o peso do astronauta varia?</w:t>
      </w:r>
    </w:p>
    <w:p w14:paraId="7B501256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>___________________________________________________________________________________________</w:t>
      </w:r>
      <w:r w:rsidR="002C44DE">
        <w:rPr>
          <w:rFonts w:ascii="Arial Narrow" w:hAnsi="Arial Narrow"/>
        </w:rPr>
        <w:t>_________</w:t>
      </w:r>
      <w:r w:rsidRPr="00333086">
        <w:rPr>
          <w:rFonts w:ascii="Arial Narrow" w:hAnsi="Arial Narrow"/>
        </w:rPr>
        <w:t>____</w:t>
      </w:r>
    </w:p>
    <w:p w14:paraId="49DC73AA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</w:p>
    <w:p w14:paraId="294E1581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5.3.</w:t>
      </w:r>
      <w:r w:rsidRPr="00333086">
        <w:rPr>
          <w:rFonts w:ascii="Arial Narrow" w:hAnsi="Arial Narrow"/>
        </w:rPr>
        <w:t xml:space="preserve"> Qual é o planeta em que o astronauta pesa mais? Porquê?</w:t>
      </w:r>
    </w:p>
    <w:p w14:paraId="339BBA0D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>_______________________________________________________________________________________</w:t>
      </w:r>
      <w:r w:rsidR="002C44DE">
        <w:rPr>
          <w:rFonts w:ascii="Arial Narrow" w:hAnsi="Arial Narrow"/>
        </w:rPr>
        <w:t>_________</w:t>
      </w:r>
      <w:r w:rsidRPr="00333086">
        <w:rPr>
          <w:rFonts w:ascii="Arial Narrow" w:hAnsi="Arial Narrow"/>
        </w:rPr>
        <w:t>________</w:t>
      </w:r>
    </w:p>
    <w:p w14:paraId="783D436F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</w:p>
    <w:p w14:paraId="6150FACC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5.4.</w:t>
      </w:r>
      <w:r w:rsidRPr="00333086">
        <w:rPr>
          <w:rFonts w:ascii="Arial Narrow" w:hAnsi="Arial Narrow"/>
        </w:rPr>
        <w:t xml:space="preserve"> Qual é o planeta em que o astronauta pesa menos? Porquê?</w:t>
      </w:r>
    </w:p>
    <w:p w14:paraId="7AB25F83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>_______________________________________________________________________________________</w:t>
      </w:r>
      <w:r w:rsidR="002C44DE">
        <w:rPr>
          <w:rFonts w:ascii="Arial Narrow" w:hAnsi="Arial Narrow"/>
        </w:rPr>
        <w:t>_________</w:t>
      </w:r>
      <w:r w:rsidRPr="00333086">
        <w:rPr>
          <w:rFonts w:ascii="Arial Narrow" w:hAnsi="Arial Narrow"/>
        </w:rPr>
        <w:t>________</w:t>
      </w:r>
    </w:p>
    <w:p w14:paraId="28072B03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</w:p>
    <w:p w14:paraId="3609E6D6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5.5.</w:t>
      </w:r>
      <w:r w:rsidRPr="00333086">
        <w:rPr>
          <w:rFonts w:ascii="Arial Narrow" w:hAnsi="Arial Narrow"/>
        </w:rPr>
        <w:t xml:space="preserve"> Por que motivo vemos, nas imagens dos astronautas na Lua, que estes parecem andar aos “saltinhos”?</w:t>
      </w:r>
    </w:p>
    <w:p w14:paraId="34E963EE" w14:textId="77777777" w:rsidR="00553757" w:rsidRPr="00333086" w:rsidRDefault="00553757" w:rsidP="002F69ED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</w:rPr>
        <w:t>_______________________________________________________________________________________</w:t>
      </w:r>
      <w:r w:rsidR="002C44DE">
        <w:rPr>
          <w:rFonts w:ascii="Arial Narrow" w:hAnsi="Arial Narrow"/>
        </w:rPr>
        <w:t>_________</w:t>
      </w:r>
      <w:r w:rsidRPr="00333086">
        <w:rPr>
          <w:rFonts w:ascii="Arial Narrow" w:hAnsi="Arial Narrow"/>
        </w:rPr>
        <w:t>________</w:t>
      </w:r>
    </w:p>
    <w:p w14:paraId="78AB602C" w14:textId="77777777" w:rsidR="00553757" w:rsidRPr="00333086" w:rsidRDefault="00553757" w:rsidP="00F4039C">
      <w:pPr>
        <w:spacing w:after="0" w:line="240" w:lineRule="auto"/>
        <w:jc w:val="both"/>
        <w:rPr>
          <w:rFonts w:ascii="Arial Narrow" w:hAnsi="Arial Narrow"/>
        </w:rPr>
      </w:pPr>
    </w:p>
    <w:p w14:paraId="61957975" w14:textId="77777777" w:rsidR="00553757" w:rsidRDefault="00553757" w:rsidP="00F4039C">
      <w:pPr>
        <w:spacing w:after="0" w:line="360" w:lineRule="auto"/>
        <w:jc w:val="both"/>
        <w:rPr>
          <w:rFonts w:ascii="Arial Narrow" w:hAnsi="Arial Narrow"/>
        </w:rPr>
      </w:pPr>
      <w:r w:rsidRPr="00333086">
        <w:rPr>
          <w:rFonts w:ascii="Arial Narrow" w:hAnsi="Arial Narrow"/>
          <w:b/>
        </w:rPr>
        <w:t>5.6.</w:t>
      </w:r>
      <w:r w:rsidR="00EA2308">
        <w:rPr>
          <w:rFonts w:ascii="Arial Narrow" w:hAnsi="Arial Narrow"/>
        </w:rPr>
        <w:t xml:space="preserve"> Indique</w:t>
      </w:r>
      <w:r w:rsidRPr="00333086">
        <w:rPr>
          <w:rFonts w:ascii="Arial Narrow" w:hAnsi="Arial Narrow"/>
        </w:rPr>
        <w:t xml:space="preserve"> qual seria o peso deste astronauta em cada um dos corpos celestes referidos, preench</w:t>
      </w:r>
      <w:r w:rsidR="00F4039C">
        <w:rPr>
          <w:rFonts w:ascii="Arial Narrow" w:hAnsi="Arial Narrow"/>
        </w:rPr>
        <w:t>endo a última coluna da tabela.</w:t>
      </w:r>
    </w:p>
    <w:p w14:paraId="3E6178E9" w14:textId="77777777" w:rsidR="00F4039C" w:rsidRDefault="00F4039C" w:rsidP="00F4039C">
      <w:pPr>
        <w:spacing w:after="0" w:line="360" w:lineRule="auto"/>
        <w:jc w:val="both"/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"/>
        <w:gridCol w:w="660"/>
        <w:gridCol w:w="660"/>
        <w:gridCol w:w="704"/>
        <w:gridCol w:w="704"/>
        <w:gridCol w:w="667"/>
        <w:gridCol w:w="704"/>
        <w:gridCol w:w="704"/>
        <w:gridCol w:w="704"/>
        <w:gridCol w:w="704"/>
        <w:gridCol w:w="704"/>
        <w:gridCol w:w="704"/>
        <w:gridCol w:w="704"/>
        <w:gridCol w:w="704"/>
        <w:gridCol w:w="703"/>
      </w:tblGrid>
      <w:tr w:rsidR="00E7223B" w:rsidRPr="006A6615" w14:paraId="1132116F" w14:textId="77777777" w:rsidTr="006A6615">
        <w:trPr>
          <w:trHeight w:val="411"/>
        </w:trPr>
        <w:tc>
          <w:tcPr>
            <w:tcW w:w="976" w:type="dxa"/>
            <w:shd w:val="clear" w:color="auto" w:fill="auto"/>
          </w:tcPr>
          <w:p w14:paraId="3C6862B4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i/>
                <w:sz w:val="20"/>
                <w:szCs w:val="20"/>
              </w:rPr>
              <w:t>Cotações</w:t>
            </w:r>
          </w:p>
        </w:tc>
        <w:tc>
          <w:tcPr>
            <w:tcW w:w="660" w:type="dxa"/>
            <w:shd w:val="clear" w:color="auto" w:fill="auto"/>
          </w:tcPr>
          <w:p w14:paraId="0B9F67FD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660" w:type="dxa"/>
            <w:shd w:val="clear" w:color="auto" w:fill="auto"/>
          </w:tcPr>
          <w:p w14:paraId="7D650B28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704" w:type="dxa"/>
            <w:shd w:val="clear" w:color="auto" w:fill="auto"/>
          </w:tcPr>
          <w:p w14:paraId="2869EADA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3.1</w:t>
            </w:r>
          </w:p>
        </w:tc>
        <w:tc>
          <w:tcPr>
            <w:tcW w:w="704" w:type="dxa"/>
            <w:shd w:val="clear" w:color="auto" w:fill="auto"/>
          </w:tcPr>
          <w:p w14:paraId="026387A3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3.2</w:t>
            </w:r>
          </w:p>
        </w:tc>
        <w:tc>
          <w:tcPr>
            <w:tcW w:w="667" w:type="dxa"/>
            <w:shd w:val="clear" w:color="auto" w:fill="auto"/>
          </w:tcPr>
          <w:p w14:paraId="3F5734E8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3.3</w:t>
            </w:r>
          </w:p>
        </w:tc>
        <w:tc>
          <w:tcPr>
            <w:tcW w:w="704" w:type="dxa"/>
            <w:shd w:val="clear" w:color="auto" w:fill="auto"/>
          </w:tcPr>
          <w:p w14:paraId="0F958712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4.1</w:t>
            </w:r>
          </w:p>
        </w:tc>
        <w:tc>
          <w:tcPr>
            <w:tcW w:w="704" w:type="dxa"/>
            <w:shd w:val="clear" w:color="auto" w:fill="auto"/>
          </w:tcPr>
          <w:p w14:paraId="766B7F66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4.2</w:t>
            </w:r>
          </w:p>
        </w:tc>
        <w:tc>
          <w:tcPr>
            <w:tcW w:w="704" w:type="dxa"/>
            <w:shd w:val="clear" w:color="auto" w:fill="auto"/>
          </w:tcPr>
          <w:p w14:paraId="15035F4C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5.1</w:t>
            </w:r>
          </w:p>
        </w:tc>
        <w:tc>
          <w:tcPr>
            <w:tcW w:w="704" w:type="dxa"/>
            <w:shd w:val="clear" w:color="auto" w:fill="auto"/>
          </w:tcPr>
          <w:p w14:paraId="3D6BA82C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5.2</w:t>
            </w:r>
          </w:p>
        </w:tc>
        <w:tc>
          <w:tcPr>
            <w:tcW w:w="704" w:type="dxa"/>
            <w:shd w:val="clear" w:color="auto" w:fill="auto"/>
          </w:tcPr>
          <w:p w14:paraId="661F7759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5.3</w:t>
            </w:r>
          </w:p>
        </w:tc>
        <w:tc>
          <w:tcPr>
            <w:tcW w:w="704" w:type="dxa"/>
            <w:shd w:val="clear" w:color="auto" w:fill="auto"/>
          </w:tcPr>
          <w:p w14:paraId="60328997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5.4</w:t>
            </w:r>
          </w:p>
        </w:tc>
        <w:tc>
          <w:tcPr>
            <w:tcW w:w="704" w:type="dxa"/>
            <w:shd w:val="clear" w:color="auto" w:fill="auto"/>
          </w:tcPr>
          <w:p w14:paraId="0DD55427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5.5</w:t>
            </w:r>
          </w:p>
        </w:tc>
        <w:tc>
          <w:tcPr>
            <w:tcW w:w="704" w:type="dxa"/>
            <w:shd w:val="clear" w:color="auto" w:fill="auto"/>
          </w:tcPr>
          <w:p w14:paraId="4C0A1E08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5.6</w:t>
            </w:r>
          </w:p>
        </w:tc>
        <w:tc>
          <w:tcPr>
            <w:tcW w:w="703" w:type="dxa"/>
            <w:shd w:val="clear" w:color="auto" w:fill="auto"/>
          </w:tcPr>
          <w:p w14:paraId="3B2EE5C9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sz w:val="20"/>
                <w:szCs w:val="20"/>
              </w:rPr>
              <w:t>Total</w:t>
            </w:r>
          </w:p>
        </w:tc>
      </w:tr>
      <w:tr w:rsidR="00E7223B" w:rsidRPr="006A6615" w14:paraId="1FE9C9A5" w14:textId="77777777" w:rsidTr="006A6615">
        <w:tc>
          <w:tcPr>
            <w:tcW w:w="976" w:type="dxa"/>
            <w:shd w:val="clear" w:color="auto" w:fill="auto"/>
          </w:tcPr>
          <w:p w14:paraId="48D398C1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b/>
                <w:i/>
                <w:sz w:val="20"/>
                <w:szCs w:val="20"/>
              </w:rPr>
            </w:pPr>
            <w:r w:rsidRPr="006A6615">
              <w:rPr>
                <w:rFonts w:ascii="Arial Narrow" w:hAnsi="Arial Narrow"/>
                <w:b/>
                <w:i/>
                <w:sz w:val="20"/>
                <w:szCs w:val="20"/>
              </w:rPr>
              <w:t>Questão</w:t>
            </w:r>
          </w:p>
        </w:tc>
        <w:tc>
          <w:tcPr>
            <w:tcW w:w="660" w:type="dxa"/>
            <w:shd w:val="clear" w:color="auto" w:fill="auto"/>
          </w:tcPr>
          <w:p w14:paraId="7897FE40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660" w:type="dxa"/>
            <w:shd w:val="clear" w:color="auto" w:fill="auto"/>
          </w:tcPr>
          <w:p w14:paraId="7A01CACB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04" w:type="dxa"/>
            <w:shd w:val="clear" w:color="auto" w:fill="auto"/>
          </w:tcPr>
          <w:p w14:paraId="31CDBD2A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704" w:type="dxa"/>
            <w:shd w:val="clear" w:color="auto" w:fill="auto"/>
          </w:tcPr>
          <w:p w14:paraId="3CDED1FE" w14:textId="77777777" w:rsidR="00E7223B" w:rsidRPr="006A6615" w:rsidRDefault="00B369F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667" w:type="dxa"/>
            <w:shd w:val="clear" w:color="auto" w:fill="auto"/>
          </w:tcPr>
          <w:p w14:paraId="4B2AE007" w14:textId="77777777" w:rsidR="00E7223B" w:rsidRPr="006A6615" w:rsidRDefault="00B369F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04" w:type="dxa"/>
            <w:shd w:val="clear" w:color="auto" w:fill="auto"/>
          </w:tcPr>
          <w:p w14:paraId="46E155D1" w14:textId="77777777" w:rsidR="00E7223B" w:rsidRPr="006A6615" w:rsidRDefault="00B369F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04" w:type="dxa"/>
            <w:shd w:val="clear" w:color="auto" w:fill="auto"/>
          </w:tcPr>
          <w:p w14:paraId="4DA614A2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04" w:type="dxa"/>
            <w:shd w:val="clear" w:color="auto" w:fill="auto"/>
          </w:tcPr>
          <w:p w14:paraId="77725F4B" w14:textId="77777777" w:rsidR="00E7223B" w:rsidRPr="006A6615" w:rsidRDefault="00B369F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04" w:type="dxa"/>
            <w:shd w:val="clear" w:color="auto" w:fill="auto"/>
          </w:tcPr>
          <w:p w14:paraId="79BEB548" w14:textId="77777777" w:rsidR="00E7223B" w:rsidRPr="006A6615" w:rsidRDefault="00B369F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704" w:type="dxa"/>
            <w:shd w:val="clear" w:color="auto" w:fill="auto"/>
          </w:tcPr>
          <w:p w14:paraId="243D80DF" w14:textId="77777777" w:rsidR="00E7223B" w:rsidRPr="006A6615" w:rsidRDefault="006110CA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04" w:type="dxa"/>
            <w:shd w:val="clear" w:color="auto" w:fill="auto"/>
          </w:tcPr>
          <w:p w14:paraId="6685AC46" w14:textId="77777777" w:rsidR="00E7223B" w:rsidRPr="006A6615" w:rsidRDefault="006110CA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704" w:type="dxa"/>
            <w:shd w:val="clear" w:color="auto" w:fill="auto"/>
          </w:tcPr>
          <w:p w14:paraId="312EDB4A" w14:textId="77777777" w:rsidR="00E7223B" w:rsidRPr="006A6615" w:rsidRDefault="00B369F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704" w:type="dxa"/>
            <w:shd w:val="clear" w:color="auto" w:fill="auto"/>
          </w:tcPr>
          <w:p w14:paraId="6D9F61E6" w14:textId="77777777" w:rsidR="00E7223B" w:rsidRPr="006A6615" w:rsidRDefault="00E7223B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703" w:type="dxa"/>
            <w:shd w:val="clear" w:color="auto" w:fill="auto"/>
          </w:tcPr>
          <w:p w14:paraId="167BA15A" w14:textId="77777777" w:rsidR="00E7223B" w:rsidRPr="006A6615" w:rsidRDefault="009349B8" w:rsidP="006A6615">
            <w:pPr>
              <w:spacing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A6615">
              <w:rPr>
                <w:rFonts w:ascii="Arial Narrow" w:hAnsi="Arial Narrow"/>
                <w:sz w:val="20"/>
                <w:szCs w:val="20"/>
              </w:rPr>
              <w:t>100</w:t>
            </w:r>
          </w:p>
        </w:tc>
      </w:tr>
    </w:tbl>
    <w:p w14:paraId="66E99183" w14:textId="77777777" w:rsidR="002F69ED" w:rsidRPr="00333086" w:rsidRDefault="0038208D" w:rsidP="002F69ED">
      <w:pPr>
        <w:spacing w:line="360" w:lineRule="auto"/>
        <w:rPr>
          <w:rFonts w:ascii="Arial Narrow" w:hAnsi="Arial Narrow"/>
        </w:rPr>
      </w:pPr>
      <w:r>
        <w:rPr>
          <w:rFonts w:ascii="Arial Narrow" w:hAnsi="Arial Narrow"/>
          <w:noProof/>
          <w:lang w:eastAsia="pt-PT"/>
        </w:rPr>
        <w:pict w14:anchorId="6101EC3C">
          <v:shape id="_x0000_s1037" type="#_x0000_t202" style="position:absolute;margin-left:373.3pt;margin-top:21.55pt;width:129.75pt;height:42.75pt;z-index:5;mso-position-horizontal-relative:text;mso-position-vertical-relative:text" stroked="f">
            <v:textbox style="mso-next-textbox:#_x0000_s1037">
              <w:txbxContent>
                <w:p w14:paraId="75B521D5" w14:textId="77777777" w:rsidR="00830208" w:rsidRDefault="00830208" w:rsidP="0038208D">
                  <w:pPr>
                    <w:spacing w:line="240" w:lineRule="auto"/>
                    <w:jc w:val="both"/>
                    <w:rPr>
                      <w:rFonts w:ascii="Arial Narrow" w:eastAsia="Times New Roman" w:hAnsi="Arial Narrow" w:cs="Univers-Condensed"/>
                      <w:b/>
                      <w:i/>
                      <w:lang w:eastAsia="pt-PT"/>
                    </w:rPr>
                  </w:pPr>
                  <w:r w:rsidRPr="00830208">
                    <w:rPr>
                      <w:rFonts w:ascii="Arial Narrow" w:eastAsia="Times New Roman" w:hAnsi="Arial Narrow" w:cs="Univers-Condensed"/>
                      <w:b/>
                      <w:i/>
                      <w:lang w:eastAsia="pt-PT"/>
                    </w:rPr>
                    <w:t>Bom Trabalho!</w:t>
                  </w:r>
                </w:p>
                <w:p w14:paraId="40DFD733" w14:textId="77777777" w:rsidR="00830208" w:rsidRPr="00830208" w:rsidRDefault="00830208" w:rsidP="0038208D">
                  <w:pPr>
                    <w:spacing w:line="240" w:lineRule="auto"/>
                    <w:jc w:val="both"/>
                    <w:rPr>
                      <w:rFonts w:ascii="Arial Narrow" w:eastAsia="Times New Roman" w:hAnsi="Arial Narrow" w:cs="Univers-Condensed"/>
                      <w:b/>
                      <w:i/>
                      <w:lang w:eastAsia="pt-PT"/>
                    </w:rPr>
                  </w:pPr>
                  <w:r w:rsidRPr="00830208">
                    <w:rPr>
                      <w:rFonts w:ascii="Arial Narrow" w:eastAsia="Times New Roman" w:hAnsi="Arial Narrow" w:cs="Univers-Condensed"/>
                      <w:b/>
                      <w:i/>
                      <w:lang w:eastAsia="pt-PT"/>
                    </w:rPr>
                    <w:t>A Professora:</w:t>
                  </w:r>
                  <w:r w:rsidRPr="00830208">
                    <w:rPr>
                      <w:rFonts w:ascii="Arial Narrow" w:eastAsia="Times New Roman" w:hAnsi="Arial Narrow" w:cs="Univers-Condensed"/>
                      <w:i/>
                      <w:lang w:eastAsia="pt-PT"/>
                    </w:rPr>
                    <w:t xml:space="preserve"> Maria Novais</w:t>
                  </w:r>
                </w:p>
                <w:p w14:paraId="664F8BE1" w14:textId="77777777" w:rsidR="00830208" w:rsidRPr="00830208" w:rsidRDefault="00830208" w:rsidP="00830208"/>
              </w:txbxContent>
            </v:textbox>
          </v:shape>
        </w:pict>
      </w:r>
      <w:r>
        <w:rPr>
          <w:noProof/>
        </w:rPr>
        <w:pict w14:anchorId="21D0A4CC">
          <v:shape id="_x0000_s1038" type="#_x0000_t75" style="position:absolute;margin-left:298.05pt;margin-top:7.55pt;width:70.75pt;height:62.4pt;z-index:-1;mso-position-horizontal-relative:text;mso-position-vertical-relative:text" wrapcoords="9354 0 -170 14657 340 16200 4082 18514 5443 18514 5443 21407 21600 21407 21600 10800 20920 10800 10545 9257 12926 5786 14117 3471 13946 3086 10375 0 9354 0">
            <v:imagedata r:id="rId8" o:title="dinamómetro_balança"/>
            <w10:wrap type="tight"/>
          </v:shape>
        </w:pict>
      </w:r>
    </w:p>
    <w:sectPr w:rsidR="002F69ED" w:rsidRPr="00333086" w:rsidSect="00484FBD">
      <w:footerReference w:type="default" r:id="rId9"/>
      <w:pgSz w:w="11906" w:h="16838"/>
      <w:pgMar w:top="568" w:right="707" w:bottom="426" w:left="709" w:header="708" w:footer="2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12960" w14:textId="77777777" w:rsidR="00951EEB" w:rsidRDefault="00951EEB" w:rsidP="00333086">
      <w:pPr>
        <w:spacing w:after="0" w:line="240" w:lineRule="auto"/>
      </w:pPr>
      <w:r>
        <w:separator/>
      </w:r>
    </w:p>
  </w:endnote>
  <w:endnote w:type="continuationSeparator" w:id="0">
    <w:p w14:paraId="2B7B53FC" w14:textId="77777777" w:rsidR="00951EEB" w:rsidRDefault="00951EEB" w:rsidP="00333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00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7E1C22" w14:textId="77777777" w:rsidR="00333086" w:rsidRDefault="00333086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34413C">
      <w:rPr>
        <w:noProof/>
      </w:rPr>
      <w:t>2</w:t>
    </w:r>
    <w:r>
      <w:fldChar w:fldCharType="end"/>
    </w:r>
  </w:p>
  <w:p w14:paraId="760A3018" w14:textId="77777777" w:rsidR="00333086" w:rsidRDefault="0033308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D4913" w14:textId="77777777" w:rsidR="00951EEB" w:rsidRDefault="00951EEB" w:rsidP="00333086">
      <w:pPr>
        <w:spacing w:after="0" w:line="240" w:lineRule="auto"/>
      </w:pPr>
      <w:r>
        <w:separator/>
      </w:r>
    </w:p>
  </w:footnote>
  <w:footnote w:type="continuationSeparator" w:id="0">
    <w:p w14:paraId="72C11714" w14:textId="77777777" w:rsidR="00951EEB" w:rsidRDefault="00951EEB" w:rsidP="00333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7539F"/>
    <w:rsid w:val="00022646"/>
    <w:rsid w:val="0002308A"/>
    <w:rsid w:val="00023C39"/>
    <w:rsid w:val="000965E7"/>
    <w:rsid w:val="001362A3"/>
    <w:rsid w:val="00147002"/>
    <w:rsid w:val="00164FA3"/>
    <w:rsid w:val="00191AD4"/>
    <w:rsid w:val="001D27CF"/>
    <w:rsid w:val="001E1112"/>
    <w:rsid w:val="00271163"/>
    <w:rsid w:val="002C44DE"/>
    <w:rsid w:val="002D0D21"/>
    <w:rsid w:val="002F69ED"/>
    <w:rsid w:val="00333086"/>
    <w:rsid w:val="0034413C"/>
    <w:rsid w:val="003729F3"/>
    <w:rsid w:val="0038208D"/>
    <w:rsid w:val="00484FBD"/>
    <w:rsid w:val="004A2CAD"/>
    <w:rsid w:val="004B1B16"/>
    <w:rsid w:val="004D6FE3"/>
    <w:rsid w:val="004F0F85"/>
    <w:rsid w:val="00553757"/>
    <w:rsid w:val="005733DC"/>
    <w:rsid w:val="006110CA"/>
    <w:rsid w:val="006111E7"/>
    <w:rsid w:val="0067405A"/>
    <w:rsid w:val="006A6615"/>
    <w:rsid w:val="00713841"/>
    <w:rsid w:val="00721423"/>
    <w:rsid w:val="007337A6"/>
    <w:rsid w:val="00736DC0"/>
    <w:rsid w:val="00762C47"/>
    <w:rsid w:val="0080161B"/>
    <w:rsid w:val="00830208"/>
    <w:rsid w:val="008319E8"/>
    <w:rsid w:val="008A0DD8"/>
    <w:rsid w:val="009349B8"/>
    <w:rsid w:val="00951EEB"/>
    <w:rsid w:val="00963E0F"/>
    <w:rsid w:val="00964F7F"/>
    <w:rsid w:val="0097539F"/>
    <w:rsid w:val="00993BDE"/>
    <w:rsid w:val="009E1C59"/>
    <w:rsid w:val="009E38AF"/>
    <w:rsid w:val="00A20251"/>
    <w:rsid w:val="00A97C6A"/>
    <w:rsid w:val="00B369FB"/>
    <w:rsid w:val="00B81B78"/>
    <w:rsid w:val="00BA561A"/>
    <w:rsid w:val="00BC5524"/>
    <w:rsid w:val="00C533CD"/>
    <w:rsid w:val="00C83574"/>
    <w:rsid w:val="00CD08F5"/>
    <w:rsid w:val="00D02314"/>
    <w:rsid w:val="00D0286F"/>
    <w:rsid w:val="00D672C3"/>
    <w:rsid w:val="00D91B74"/>
    <w:rsid w:val="00DB41F4"/>
    <w:rsid w:val="00DF1B70"/>
    <w:rsid w:val="00E55B19"/>
    <w:rsid w:val="00E7223B"/>
    <w:rsid w:val="00E86FCD"/>
    <w:rsid w:val="00EA2308"/>
    <w:rsid w:val="00EC22DF"/>
    <w:rsid w:val="00F23E30"/>
    <w:rsid w:val="00F4039C"/>
    <w:rsid w:val="00F626C2"/>
    <w:rsid w:val="00FB0BD9"/>
    <w:rsid w:val="00FC581B"/>
    <w:rsid w:val="00FC7B20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2FADE806"/>
  <w15:chartTrackingRefBased/>
  <w15:docId w15:val="{8476C813-DAFA-4207-97FC-C5CA6157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57"/>
    <w:pPr>
      <w:spacing w:after="200" w:line="276" w:lineRule="auto"/>
    </w:pPr>
    <w:rPr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1"/>
    <w:uiPriority w:val="99"/>
    <w:unhideWhenUsed/>
    <w:rsid w:val="00553757"/>
    <w:pPr>
      <w:tabs>
        <w:tab w:val="center" w:pos="4252"/>
        <w:tab w:val="right" w:pos="8504"/>
      </w:tabs>
      <w:spacing w:after="0" w:line="240" w:lineRule="auto"/>
    </w:pPr>
    <w:rPr>
      <w:sz w:val="20"/>
      <w:szCs w:val="20"/>
      <w:lang w:val="x-none" w:eastAsia="x-none"/>
    </w:rPr>
  </w:style>
  <w:style w:type="character" w:customStyle="1" w:styleId="CabealhoCarcter">
    <w:name w:val="Cabeçalho Carácter"/>
    <w:uiPriority w:val="99"/>
    <w:rsid w:val="00553757"/>
    <w:rPr>
      <w:rFonts w:ascii="Calibri" w:eastAsia="Calibri" w:hAnsi="Calibri" w:cs="Times New Roman"/>
    </w:rPr>
  </w:style>
  <w:style w:type="character" w:customStyle="1" w:styleId="CabealhoCarcter1">
    <w:name w:val="Cabeçalho Carácter1"/>
    <w:link w:val="Cabealho"/>
    <w:uiPriority w:val="99"/>
    <w:locked/>
    <w:rsid w:val="00553757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553757"/>
    <w:pPr>
      <w:ind w:left="720"/>
      <w:contextualSpacing/>
    </w:pPr>
  </w:style>
  <w:style w:type="paragraph" w:styleId="Rodap">
    <w:name w:val="footer"/>
    <w:basedOn w:val="Normal"/>
    <w:link w:val="RodapCarcter"/>
    <w:uiPriority w:val="99"/>
    <w:unhideWhenUsed/>
    <w:rsid w:val="0033308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arcter">
    <w:name w:val="Rodapé Carácter"/>
    <w:link w:val="Rodap"/>
    <w:uiPriority w:val="99"/>
    <w:rsid w:val="00333086"/>
    <w:rPr>
      <w:sz w:val="22"/>
      <w:szCs w:val="22"/>
      <w:lang w:eastAsia="en-US"/>
    </w:rPr>
  </w:style>
  <w:style w:type="table" w:styleId="Tabelacomgrelha">
    <w:name w:val="Tabela com grelha"/>
    <w:basedOn w:val="Tabelanormal"/>
    <w:uiPriority w:val="59"/>
    <w:rsid w:val="000230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res\Desktop\FT_AL_Diferen&#231;a%20entre%20Peso%20e%20Massa_atividade_7%20ano.doc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FT_AL_Diferença entre Peso e Massa_atividade_7 ano.doc.dot</Template>
  <TotalTime>2</TotalTime>
  <Pages>3</Pages>
  <Words>691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Links>
    <vt:vector size="6" baseType="variant">
      <vt:variant>
        <vt:i4>5570564</vt:i4>
      </vt:variant>
      <vt:variant>
        <vt:i4>-1</vt:i4>
      </vt:variant>
      <vt:variant>
        <vt:i4>1032</vt:i4>
      </vt:variant>
      <vt:variant>
        <vt:i4>4</vt:i4>
      </vt:variant>
      <vt:variant>
        <vt:lpwstr>http://www.google.pt/url?sa=i&amp;rct=j&amp;q=&amp;esrc=s&amp;frm=1&amp;source=images&amp;cd=&amp;cad=rja&amp;docid=Ny58__iFCfe7oM&amp;tbnid=ulS0x1irY7E0iM:&amp;ved=0CAUQjRw&amp;url=http://www.imagui.com/a/papel-milimetrado-a4-para-imprimir-cjeax4jEd&amp;ei=INnTUoHwJeSx0QXmooCQBA&amp;bvm=bv.59026428,d.d2k&amp;psig=AFQjCNFjR8jglfBG5q3YTS68iUh7n5jxCA&amp;ust=1389701758035706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Dores</dc:creator>
  <cp:keywords/>
  <cp:lastModifiedBy>Paulo Valadão</cp:lastModifiedBy>
  <cp:revision>2</cp:revision>
  <dcterms:created xsi:type="dcterms:W3CDTF">2019-07-15T10:14:00Z</dcterms:created>
  <dcterms:modified xsi:type="dcterms:W3CDTF">2019-07-15T10:14:00Z</dcterms:modified>
</cp:coreProperties>
</file>